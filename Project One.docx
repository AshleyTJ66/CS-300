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54363" w14:textId="77777777" w:rsidR="00E10871" w:rsidRPr="00E10871" w:rsidRDefault="00E10871" w:rsidP="00E10871"/>
    <w:p w14:paraId="08B31086" w14:textId="77777777" w:rsidR="002D31B4" w:rsidRDefault="002D31B4">
      <w:pPr>
        <w:pStyle w:val="Title2"/>
        <w:rPr>
          <w:sz w:val="28"/>
          <w:szCs w:val="28"/>
        </w:rPr>
      </w:pPr>
    </w:p>
    <w:p w14:paraId="498C19CB" w14:textId="77777777" w:rsidR="002D31B4" w:rsidRDefault="002D31B4">
      <w:pPr>
        <w:pStyle w:val="Title2"/>
        <w:rPr>
          <w:sz w:val="28"/>
          <w:szCs w:val="28"/>
        </w:rPr>
      </w:pPr>
    </w:p>
    <w:p w14:paraId="383DD8CE" w14:textId="77777777" w:rsidR="002D31B4" w:rsidRDefault="002D31B4">
      <w:pPr>
        <w:pStyle w:val="Title2"/>
        <w:rPr>
          <w:sz w:val="28"/>
          <w:szCs w:val="28"/>
        </w:rPr>
      </w:pPr>
    </w:p>
    <w:p w14:paraId="710BA6C2" w14:textId="77777777" w:rsidR="002D31B4" w:rsidRDefault="002D31B4">
      <w:pPr>
        <w:pStyle w:val="Title2"/>
        <w:rPr>
          <w:sz w:val="28"/>
          <w:szCs w:val="28"/>
        </w:rPr>
      </w:pPr>
    </w:p>
    <w:p w14:paraId="6ED32970" w14:textId="70C01674" w:rsidR="002D31B4" w:rsidRDefault="002D31B4" w:rsidP="002D31B4">
      <w:pPr>
        <w:pStyle w:val="Title2"/>
        <w:rPr>
          <w:sz w:val="28"/>
          <w:szCs w:val="28"/>
        </w:rPr>
      </w:pPr>
      <w:r>
        <w:rPr>
          <w:sz w:val="28"/>
          <w:szCs w:val="28"/>
        </w:rPr>
        <w:t>Project One</w:t>
      </w:r>
    </w:p>
    <w:p w14:paraId="35269073" w14:textId="640A00F2" w:rsidR="004D6B86" w:rsidRPr="002D31B4" w:rsidRDefault="00E10871">
      <w:pPr>
        <w:pStyle w:val="Title2"/>
        <w:rPr>
          <w:color w:val="000000" w:themeColor="text2"/>
          <w:sz w:val="28"/>
          <w:szCs w:val="28"/>
        </w:rPr>
      </w:pPr>
      <w:r w:rsidRPr="002D31B4">
        <w:rPr>
          <w:color w:val="000000" w:themeColor="text2"/>
          <w:sz w:val="28"/>
          <w:szCs w:val="28"/>
        </w:rPr>
        <w:t>Ashley Johnson</w:t>
      </w:r>
    </w:p>
    <w:p w14:paraId="23805E0D" w14:textId="73E5764A" w:rsidR="004D6B86" w:rsidRPr="002D31B4" w:rsidRDefault="00E10871">
      <w:pPr>
        <w:pStyle w:val="Title2"/>
        <w:rPr>
          <w:color w:val="000000" w:themeColor="text2"/>
          <w:sz w:val="28"/>
          <w:szCs w:val="28"/>
        </w:rPr>
      </w:pPr>
      <w:r w:rsidRPr="002D31B4">
        <w:rPr>
          <w:color w:val="000000" w:themeColor="text2"/>
          <w:sz w:val="28"/>
          <w:szCs w:val="28"/>
        </w:rPr>
        <w:t>Southern New Hampshire University</w:t>
      </w:r>
    </w:p>
    <w:p w14:paraId="7579D638" w14:textId="0BDFCB7D" w:rsidR="00E10871" w:rsidRPr="002D31B4" w:rsidRDefault="00E10871">
      <w:pPr>
        <w:pStyle w:val="Title2"/>
        <w:rPr>
          <w:color w:val="000000" w:themeColor="text2"/>
          <w:sz w:val="28"/>
          <w:szCs w:val="28"/>
        </w:rPr>
      </w:pPr>
      <w:r w:rsidRPr="002D31B4">
        <w:rPr>
          <w:color w:val="000000" w:themeColor="text2"/>
          <w:sz w:val="28"/>
          <w:szCs w:val="28"/>
        </w:rPr>
        <w:t xml:space="preserve">CS 300 </w:t>
      </w:r>
    </w:p>
    <w:p w14:paraId="0EA4DD23" w14:textId="608E804D" w:rsidR="004D6B86" w:rsidRDefault="004D6B86">
      <w:pPr>
        <w:pStyle w:val="Title"/>
      </w:pPr>
    </w:p>
    <w:p w14:paraId="7A9691EB" w14:textId="66F01A7F" w:rsidR="004D6B86" w:rsidRDefault="004D6B86">
      <w:pPr>
        <w:pStyle w:val="TableFigure"/>
      </w:pPr>
    </w:p>
    <w:p w14:paraId="6527E1E0" w14:textId="77777777" w:rsidR="002D31B4" w:rsidRDefault="002D31B4">
      <w:pPr>
        <w:pStyle w:val="TableFigure"/>
      </w:pPr>
    </w:p>
    <w:p w14:paraId="20C3F828" w14:textId="77777777" w:rsidR="002D31B4" w:rsidRDefault="002D31B4">
      <w:pPr>
        <w:pStyle w:val="TableFigure"/>
      </w:pPr>
    </w:p>
    <w:p w14:paraId="28A0D03C" w14:textId="77777777" w:rsidR="002D31B4" w:rsidRDefault="002D31B4">
      <w:pPr>
        <w:pStyle w:val="TableFigure"/>
      </w:pPr>
    </w:p>
    <w:p w14:paraId="7D4AE6FB" w14:textId="77777777" w:rsidR="002D31B4" w:rsidRDefault="002D31B4">
      <w:pPr>
        <w:pStyle w:val="TableFigure"/>
      </w:pPr>
    </w:p>
    <w:p w14:paraId="46521C29" w14:textId="570F35BF" w:rsidR="002D31B4" w:rsidRDefault="002D31B4">
      <w:r>
        <w:br w:type="page"/>
      </w:r>
    </w:p>
    <w:p w14:paraId="7D8DCCF4" w14:textId="77777777" w:rsidR="002D31B4" w:rsidRDefault="002D31B4">
      <w:pPr>
        <w:pStyle w:val="TableFigure"/>
      </w:pPr>
    </w:p>
    <w:p w14:paraId="04B77935" w14:textId="24356F40" w:rsidR="004D6B86" w:rsidRDefault="004D6B86">
      <w:pPr>
        <w:pStyle w:val="TableFigure"/>
      </w:pPr>
    </w:p>
    <w:p w14:paraId="78579E5C" w14:textId="77777777" w:rsidR="00E10871" w:rsidRDefault="00E10871">
      <w:pPr>
        <w:pStyle w:val="TableFigure"/>
      </w:pPr>
    </w:p>
    <w:p w14:paraId="7D99AE1C" w14:textId="77777777" w:rsidR="00E10871" w:rsidRDefault="00E10871">
      <w:pPr>
        <w:pStyle w:val="TableFigure"/>
      </w:pPr>
    </w:p>
    <w:p w14:paraId="63A69408" w14:textId="77777777" w:rsidR="00E10871" w:rsidRDefault="00E10871">
      <w:pPr>
        <w:pStyle w:val="TableFigure"/>
      </w:pPr>
    </w:p>
    <w:p w14:paraId="2AFD16D8" w14:textId="77777777" w:rsidR="00E10871" w:rsidRDefault="00E10871">
      <w:pPr>
        <w:pStyle w:val="TableFigure"/>
      </w:pPr>
    </w:p>
    <w:p w14:paraId="31ED475A" w14:textId="77777777" w:rsidR="00E10871" w:rsidRDefault="00E10871">
      <w:pPr>
        <w:pStyle w:val="TableFigure"/>
      </w:pPr>
    </w:p>
    <w:p w14:paraId="026DA3E2" w14:textId="70CCC19C" w:rsidR="00E10871" w:rsidRDefault="00E10871" w:rsidP="002D31B4">
      <w:pPr>
        <w:pStyle w:val="Heading2"/>
        <w:jc w:val="center"/>
        <w:rPr>
          <w:sz w:val="52"/>
          <w:szCs w:val="52"/>
        </w:rPr>
      </w:pPr>
      <w:r w:rsidRPr="002D31B4">
        <w:rPr>
          <w:sz w:val="52"/>
          <w:szCs w:val="52"/>
        </w:rPr>
        <w:t>Pseudocodes</w:t>
      </w:r>
    </w:p>
    <w:p w14:paraId="77A2437E" w14:textId="77777777" w:rsidR="002D31B4" w:rsidRPr="002D31B4" w:rsidRDefault="002D31B4" w:rsidP="002D31B4"/>
    <w:p w14:paraId="0F003413" w14:textId="7BDA57F7" w:rsidR="00E10871" w:rsidRDefault="00E10871" w:rsidP="00E10871">
      <w:pPr>
        <w:rPr>
          <w:rFonts w:ascii="Times New Roman" w:hAnsi="Times New Roman" w:cs="Times New Roman"/>
          <w:b/>
          <w:bCs/>
          <w:sz w:val="24"/>
          <w:szCs w:val="24"/>
        </w:rPr>
      </w:pPr>
      <w:r w:rsidRPr="00AE66B3">
        <w:rPr>
          <w:rFonts w:ascii="Times New Roman" w:hAnsi="Times New Roman" w:cs="Times New Roman"/>
          <w:b/>
          <w:bCs/>
          <w:sz w:val="24"/>
          <w:szCs w:val="24"/>
        </w:rPr>
        <w:t>VECTOR</w:t>
      </w:r>
      <w:r>
        <w:rPr>
          <w:rFonts w:ascii="Times New Roman" w:hAnsi="Times New Roman" w:cs="Times New Roman"/>
          <w:b/>
          <w:bCs/>
          <w:sz w:val="24"/>
          <w:szCs w:val="24"/>
        </w:rPr>
        <w:t xml:space="preserve"> DATA STRUCTURE</w:t>
      </w:r>
    </w:p>
    <w:p w14:paraId="15DA7C85" w14:textId="77777777" w:rsidR="00E10871" w:rsidRDefault="00E10871" w:rsidP="00E10871">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Opening/reading data</w:t>
      </w:r>
    </w:p>
    <w:p w14:paraId="79E7B5F5" w14:textId="77777777" w:rsidR="00E10871" w:rsidRDefault="00E10871" w:rsidP="00E10871">
      <w:pPr>
        <w:pStyle w:val="ListParagraph"/>
        <w:ind w:left="1440"/>
        <w:rPr>
          <w:rFonts w:ascii="Times New Roman" w:hAnsi="Times New Roman" w:cs="Times New Roman"/>
          <w:sz w:val="24"/>
          <w:szCs w:val="24"/>
        </w:rPr>
      </w:pPr>
    </w:p>
    <w:p w14:paraId="493C6852"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OPEN course information file</w:t>
      </w:r>
    </w:p>
    <w:p w14:paraId="2D7AF66B"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ab/>
        <w:t>READ each line in the file</w:t>
      </w:r>
    </w:p>
    <w:p w14:paraId="614C3E89"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ab/>
        <w:t>CHECK if the lines have at least two parameters</w:t>
      </w:r>
    </w:p>
    <w:p w14:paraId="4507FB8A"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ab/>
        <w:t>IF the lines have two or more parameters</w:t>
      </w:r>
    </w:p>
    <w:p w14:paraId="5E49BAF1"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PARSE parameters and store the parameters in variables</w:t>
      </w:r>
    </w:p>
    <w:p w14:paraId="4D959946" w14:textId="77777777" w:rsidR="00E10871" w:rsidRDefault="00E10871" w:rsidP="00E10871">
      <w:pPr>
        <w:pStyle w:val="ListParagraph"/>
        <w:ind w:left="1440"/>
        <w:rPr>
          <w:rFonts w:ascii="Times New Roman" w:hAnsi="Times New Roman" w:cs="Times New Roman"/>
          <w:sz w:val="24"/>
          <w:szCs w:val="24"/>
        </w:rPr>
      </w:pPr>
    </w:p>
    <w:p w14:paraId="7F25F794"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CHECK if the provided prerequisites in the line exist as a course</w:t>
      </w:r>
    </w:p>
    <w:p w14:paraId="6E97F135"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ab/>
        <w:t>IF the prerequisite doesn’t exist</w:t>
      </w:r>
    </w:p>
    <w:p w14:paraId="560D759D"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SKIP line and move to the next one</w:t>
      </w:r>
    </w:p>
    <w:p w14:paraId="5D65EF82" w14:textId="77777777" w:rsidR="00E10871" w:rsidRDefault="00E10871" w:rsidP="00E10871">
      <w:pPr>
        <w:pStyle w:val="ListParagraph"/>
        <w:ind w:left="1440"/>
        <w:rPr>
          <w:rFonts w:ascii="Times New Roman" w:hAnsi="Times New Roman" w:cs="Times New Roman"/>
          <w:sz w:val="24"/>
          <w:szCs w:val="24"/>
        </w:rPr>
      </w:pPr>
    </w:p>
    <w:p w14:paraId="2AA24883"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CREATE new course object with the parsed info</w:t>
      </w:r>
    </w:p>
    <w:p w14:paraId="2EC48DDA"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STORE course object in vector data structure</w:t>
      </w:r>
    </w:p>
    <w:p w14:paraId="4582A9E1" w14:textId="77777777" w:rsidR="00E10871" w:rsidRPr="000450C9"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REPEAT all the lines until the file has been processed</w:t>
      </w:r>
    </w:p>
    <w:p w14:paraId="40BBF3BB"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END</w:t>
      </w:r>
    </w:p>
    <w:p w14:paraId="0582225B" w14:textId="77777777" w:rsidR="00E10871" w:rsidRDefault="00E10871" w:rsidP="00E10871">
      <w:pPr>
        <w:pStyle w:val="ListParagraph"/>
        <w:ind w:left="1440"/>
        <w:rPr>
          <w:rFonts w:ascii="Times New Roman" w:hAnsi="Times New Roman" w:cs="Times New Roman"/>
          <w:sz w:val="24"/>
          <w:szCs w:val="24"/>
        </w:rPr>
      </w:pPr>
    </w:p>
    <w:p w14:paraId="6C6CB33B" w14:textId="77777777" w:rsidR="00E10871" w:rsidRDefault="00E10871" w:rsidP="00E10871">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Creating course objects and storing in the appropriate vector data structure</w:t>
      </w:r>
    </w:p>
    <w:p w14:paraId="2124C4CA" w14:textId="77777777" w:rsidR="00E10871" w:rsidRDefault="00E10871" w:rsidP="00E10871">
      <w:pPr>
        <w:pStyle w:val="ListParagraph"/>
        <w:ind w:left="1440"/>
        <w:rPr>
          <w:rFonts w:ascii="Times New Roman" w:hAnsi="Times New Roman" w:cs="Times New Roman"/>
          <w:sz w:val="24"/>
          <w:szCs w:val="24"/>
        </w:rPr>
      </w:pPr>
    </w:p>
    <w:p w14:paraId="1A9E31A8"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DEFINE class named Course </w:t>
      </w:r>
    </w:p>
    <w:p w14:paraId="41E3BD51"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DEFINE instance variables in Course class to store the course number, course title, and prereq</w:t>
      </w:r>
    </w:p>
    <w:p w14:paraId="58E2AA9C"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OPEN file that contains course info</w:t>
      </w:r>
    </w:p>
    <w:p w14:paraId="0AB808E1"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ab/>
        <w:t>READ each line in the file</w:t>
      </w:r>
    </w:p>
    <w:p w14:paraId="513949EC"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ab/>
        <w:t>PARSE parameters and store them in variables</w:t>
      </w:r>
    </w:p>
    <w:p w14:paraId="1DD5C6B1"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CREATE new course object with the parsed info</w:t>
      </w:r>
    </w:p>
    <w:p w14:paraId="2D34339E"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STORE course object in vector data structure</w:t>
      </w:r>
    </w:p>
    <w:p w14:paraId="46ACFA88" w14:textId="77777777" w:rsidR="00E10871" w:rsidRPr="000450C9"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REPEAT all the lines until the file has been processed</w:t>
      </w:r>
    </w:p>
    <w:p w14:paraId="75140DD7"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END</w:t>
      </w:r>
    </w:p>
    <w:p w14:paraId="1D63FA87" w14:textId="77777777" w:rsidR="00E10871" w:rsidRDefault="00E10871" w:rsidP="00E10871">
      <w:pPr>
        <w:pStyle w:val="ListParagraph"/>
        <w:ind w:left="1440"/>
        <w:rPr>
          <w:rFonts w:ascii="Times New Roman" w:hAnsi="Times New Roman" w:cs="Times New Roman"/>
          <w:sz w:val="24"/>
          <w:szCs w:val="24"/>
        </w:rPr>
      </w:pPr>
    </w:p>
    <w:p w14:paraId="1F8EC59E" w14:textId="77777777" w:rsidR="00E10871" w:rsidRDefault="00E10871" w:rsidP="00E10871">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Search the data structure and Print course info and prereq</w:t>
      </w:r>
    </w:p>
    <w:p w14:paraId="433FF732"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INPUT user inputs the course number that prints out the course number and prereq</w:t>
      </w:r>
    </w:p>
    <w:p w14:paraId="07FB06DE"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SEARCH vector data structure for course object that matches the input</w:t>
      </w:r>
    </w:p>
    <w:p w14:paraId="444333FC" w14:textId="77777777" w:rsidR="00E10871" w:rsidRDefault="00E10871" w:rsidP="00E10871">
      <w:pPr>
        <w:pStyle w:val="ListParagraph"/>
        <w:ind w:left="1440"/>
        <w:rPr>
          <w:rFonts w:ascii="Times New Roman" w:hAnsi="Times New Roman" w:cs="Times New Roman"/>
          <w:sz w:val="24"/>
          <w:szCs w:val="24"/>
        </w:rPr>
      </w:pPr>
      <w:r>
        <w:rPr>
          <w:rFonts w:ascii="Times New Roman" w:hAnsi="Times New Roman" w:cs="Times New Roman"/>
          <w:sz w:val="24"/>
          <w:szCs w:val="24"/>
        </w:rPr>
        <w:tab/>
        <w:t>IF object is found</w:t>
      </w:r>
    </w:p>
    <w:p w14:paraId="612E335F" w14:textId="77777777" w:rsidR="00E10871" w:rsidRDefault="00E10871" w:rsidP="00E10871">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PRINT the course number, course title, and prereq</w:t>
      </w:r>
    </w:p>
    <w:p w14:paraId="4475A1C6" w14:textId="77777777" w:rsidR="00E10871" w:rsidRDefault="00E10871" w:rsidP="00E1087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course object not found</w:t>
      </w:r>
    </w:p>
    <w:p w14:paraId="6FCBEFBC" w14:textId="77777777" w:rsidR="00E10871" w:rsidRDefault="00E10871" w:rsidP="00E1087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error message</w:t>
      </w:r>
    </w:p>
    <w:p w14:paraId="7DB8F215" w14:textId="77777777" w:rsidR="00E10871" w:rsidRPr="000450C9" w:rsidRDefault="00E10871" w:rsidP="00E1087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14:paraId="3B2C1A52" w14:textId="77777777" w:rsidR="00E10871" w:rsidRDefault="00E10871" w:rsidP="00E10871">
      <w:pPr>
        <w:pStyle w:val="ListParagraph"/>
        <w:ind w:left="1440"/>
        <w:rPr>
          <w:rFonts w:ascii="Times New Roman" w:hAnsi="Times New Roman" w:cs="Times New Roman"/>
          <w:sz w:val="24"/>
          <w:szCs w:val="24"/>
        </w:rPr>
      </w:pPr>
    </w:p>
    <w:p w14:paraId="25FA9E06" w14:textId="77777777" w:rsidR="00E10871" w:rsidRDefault="00E10871" w:rsidP="00E10871">
      <w:pPr>
        <w:pStyle w:val="ListParagraph"/>
        <w:ind w:left="1440"/>
        <w:rPr>
          <w:rFonts w:ascii="Times New Roman" w:hAnsi="Times New Roman" w:cs="Times New Roman"/>
          <w:sz w:val="24"/>
          <w:szCs w:val="24"/>
        </w:rPr>
      </w:pPr>
    </w:p>
    <w:p w14:paraId="1A8D04AE" w14:textId="77777777" w:rsidR="00E10871" w:rsidRDefault="00E10871" w:rsidP="00E10871">
      <w:pPr>
        <w:rPr>
          <w:rFonts w:ascii="Times New Roman" w:hAnsi="Times New Roman" w:cs="Times New Roman"/>
          <w:b/>
          <w:bCs/>
          <w:sz w:val="24"/>
          <w:szCs w:val="24"/>
        </w:rPr>
      </w:pPr>
      <w:r w:rsidRPr="00AE66B3">
        <w:rPr>
          <w:rFonts w:ascii="Times New Roman" w:hAnsi="Times New Roman" w:cs="Times New Roman"/>
          <w:b/>
          <w:bCs/>
          <w:sz w:val="24"/>
          <w:szCs w:val="24"/>
        </w:rPr>
        <w:t>HASHTABLE</w:t>
      </w:r>
    </w:p>
    <w:p w14:paraId="2EF9390A" w14:textId="77777777" w:rsidR="00E10871" w:rsidRPr="00AE66B3" w:rsidRDefault="00E10871" w:rsidP="00E10871">
      <w:pPr>
        <w:rPr>
          <w:rFonts w:ascii="Times New Roman" w:hAnsi="Times New Roman" w:cs="Times New Roman"/>
          <w:b/>
          <w:bCs/>
          <w:sz w:val="24"/>
          <w:szCs w:val="24"/>
        </w:rPr>
      </w:pPr>
    </w:p>
    <w:p w14:paraId="2A0E0675"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INITIALIZE node using resize to change the size of table</w:t>
      </w:r>
    </w:p>
    <w:p w14:paraId="771A7777"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SET table size to class size</w:t>
      </w:r>
    </w:p>
    <w:p w14:paraId="4D65FC94"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RESIZE nodes to class</w:t>
      </w:r>
    </w:p>
    <w:p w14:paraId="5C97866A" w14:textId="77777777" w:rsidR="00E10871" w:rsidRDefault="00E10871" w:rsidP="00E10871">
      <w:pPr>
        <w:spacing w:line="240" w:lineRule="auto"/>
        <w:ind w:left="720"/>
        <w:rPr>
          <w:rFonts w:ascii="Times New Roman" w:hAnsi="Times New Roman" w:cs="Times New Roman"/>
          <w:b/>
          <w:bCs/>
          <w:sz w:val="24"/>
          <w:szCs w:val="24"/>
        </w:rPr>
      </w:pPr>
    </w:p>
    <w:p w14:paraId="3C0C89BE" w14:textId="77777777" w:rsidR="00E10871" w:rsidRDefault="00E10871" w:rsidP="00E10871">
      <w:pPr>
        <w:spacing w:line="240" w:lineRule="auto"/>
        <w:ind w:left="720"/>
        <w:rPr>
          <w:rFonts w:ascii="Times New Roman" w:hAnsi="Times New Roman" w:cs="Times New Roman"/>
          <w:sz w:val="24"/>
          <w:szCs w:val="24"/>
        </w:rPr>
      </w:pPr>
      <w:r>
        <w:rPr>
          <w:rFonts w:ascii="Times New Roman" w:hAnsi="Times New Roman" w:cs="Times New Roman"/>
          <w:sz w:val="24"/>
          <w:szCs w:val="24"/>
        </w:rPr>
        <w:t>ERASE nodes from the beginning</w:t>
      </w:r>
    </w:p>
    <w:p w14:paraId="480D13D1" w14:textId="77777777" w:rsidR="00E10871" w:rsidRDefault="00E10871" w:rsidP="00E10871">
      <w:pPr>
        <w:spacing w:line="240" w:lineRule="auto"/>
        <w:ind w:firstLine="720"/>
        <w:rPr>
          <w:rFonts w:ascii="Times New Roman" w:hAnsi="Times New Roman" w:cs="Times New Roman"/>
          <w:b/>
          <w:bCs/>
          <w:sz w:val="24"/>
          <w:szCs w:val="24"/>
        </w:rPr>
      </w:pPr>
    </w:p>
    <w:p w14:paraId="38BE11F1"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RETURN key mode to the default size</w:t>
      </w:r>
    </w:p>
    <w:p w14:paraId="6EC31C4C" w14:textId="77777777" w:rsidR="00E10871" w:rsidRDefault="00E10871" w:rsidP="00E10871">
      <w:pPr>
        <w:spacing w:line="240" w:lineRule="auto"/>
        <w:ind w:firstLine="720"/>
        <w:rPr>
          <w:rFonts w:ascii="Times New Roman" w:hAnsi="Times New Roman" w:cs="Times New Roman"/>
          <w:b/>
          <w:bCs/>
          <w:sz w:val="24"/>
          <w:szCs w:val="24"/>
        </w:rPr>
      </w:pPr>
    </w:p>
    <w:p w14:paraId="4E216FF7"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CREATE a key for the given bid</w:t>
      </w:r>
    </w:p>
    <w:p w14:paraId="73D14758"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SET unsigned key to the Hash function</w:t>
      </w:r>
    </w:p>
    <w:p w14:paraId="3EAAFB65"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RETRIEVE the node using a key</w:t>
      </w:r>
    </w:p>
    <w:p w14:paraId="407B386B" w14:textId="77777777" w:rsidR="00E10871" w:rsidRDefault="00E10871" w:rsidP="00E10871">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IF no entry is found for a key</w:t>
      </w:r>
    </w:p>
    <w:p w14:paraId="52303BD5" w14:textId="77777777" w:rsidR="00E10871" w:rsidRDefault="00E10871" w:rsidP="00E10871">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ab/>
        <w:t>ASSIGN node to key position</w:t>
      </w:r>
    </w:p>
    <w:p w14:paraId="1F7447DA" w14:textId="77777777" w:rsidR="00E10871" w:rsidRDefault="00E10871" w:rsidP="00E10871">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ELSE find next node that is open</w:t>
      </w:r>
    </w:p>
    <w:p w14:paraId="4AF53822" w14:textId="77777777" w:rsidR="00E10871" w:rsidRDefault="00E10871" w:rsidP="00E10871">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ab/>
        <w:t>ADD new node to the end</w:t>
      </w:r>
    </w:p>
    <w:p w14:paraId="3C774432" w14:textId="77777777" w:rsidR="00E10871" w:rsidRDefault="00E10871" w:rsidP="00E10871">
      <w:pPr>
        <w:spacing w:line="240" w:lineRule="auto"/>
        <w:ind w:firstLine="720"/>
        <w:rPr>
          <w:rFonts w:ascii="Times New Roman" w:hAnsi="Times New Roman" w:cs="Times New Roman"/>
          <w:b/>
          <w:bCs/>
          <w:sz w:val="24"/>
          <w:szCs w:val="24"/>
        </w:rPr>
      </w:pPr>
    </w:p>
    <w:p w14:paraId="468015D2"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FOR iterates the beginning and the end of a node</w:t>
      </w:r>
    </w:p>
    <w:p w14:paraId="3AD1E318"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IF key != UINT_MAX</w:t>
      </w:r>
    </w:p>
    <w:p w14:paraId="2101E657"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PRINT key, title, amount, funds, and bidId</w:t>
      </w:r>
    </w:p>
    <w:p w14:paraId="60EE4A2E"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SET node to next iterator</w:t>
      </w:r>
    </w:p>
    <w:p w14:paraId="30A0B7DB"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WHILE node != nullptr</w:t>
      </w:r>
    </w:p>
    <w:p w14:paraId="20BA0AAD"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PRINT key, title, amount, funds, and bidId</w:t>
      </w:r>
    </w:p>
    <w:p w14:paraId="1C385894"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SET node = next node</w:t>
      </w:r>
    </w:p>
    <w:p w14:paraId="38AAF56A" w14:textId="77777777" w:rsidR="00E10871" w:rsidRDefault="00E10871" w:rsidP="00E10871">
      <w:pPr>
        <w:spacing w:line="240" w:lineRule="auto"/>
        <w:ind w:firstLine="720"/>
        <w:rPr>
          <w:rFonts w:ascii="Times New Roman" w:hAnsi="Times New Roman" w:cs="Times New Roman"/>
          <w:b/>
          <w:bCs/>
          <w:sz w:val="24"/>
          <w:szCs w:val="24"/>
        </w:rPr>
      </w:pPr>
    </w:p>
    <w:p w14:paraId="1195C092"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SET unsigned key to HASH function</w:t>
      </w:r>
    </w:p>
    <w:p w14:paraId="39096B72"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IF node key != UINT_MAX</w:t>
      </w:r>
    </w:p>
    <w:p w14:paraId="396BB60D"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IF bidId matches</w:t>
      </w:r>
    </w:p>
    <w:p w14:paraId="7433EF0E"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PRINT remove top node for bidId</w:t>
      </w:r>
    </w:p>
    <w:p w14:paraId="0766E03B"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IF next node = nullptr</w:t>
      </w:r>
    </w:p>
    <w:p w14:paraId="10B4D987"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SET node key = UINT_MAX</w:t>
      </w:r>
    </w:p>
    <w:p w14:paraId="0509DC53"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RETURN bid</w:t>
      </w:r>
    </w:p>
    <w:p w14:paraId="66560C2E"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ELSE skip node for next node</w:t>
      </w:r>
    </w:p>
    <w:p w14:paraId="0E1E2B1D"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RETURN bid</w:t>
      </w:r>
    </w:p>
    <w:p w14:paraId="3668A850"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ELSE set pointer to current and next node</w:t>
      </w:r>
    </w:p>
    <w:p w14:paraId="680DE86A"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WHILE current node != nullptr</w:t>
      </w:r>
    </w:p>
    <w:p w14:paraId="789A252A"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SKIP node</w:t>
      </w:r>
    </w:p>
    <w:p w14:paraId="4C90A35C"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DELETE node</w:t>
      </w:r>
    </w:p>
    <w:p w14:paraId="63D7D7DD"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SET node to nullptr</w:t>
      </w:r>
    </w:p>
    <w:p w14:paraId="6A811226"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RETURN</w:t>
      </w:r>
    </w:p>
    <w:p w14:paraId="74A225FA"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SET previous node to current</w:t>
      </w:r>
    </w:p>
    <w:p w14:paraId="0B97D06C" w14:textId="77777777" w:rsidR="00E10871" w:rsidRPr="000A4DA9"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SET current node to next</w:t>
      </w:r>
    </w:p>
    <w:p w14:paraId="5A238897" w14:textId="77777777" w:rsidR="00E10871" w:rsidRPr="00E03776" w:rsidRDefault="00E10871" w:rsidP="00E10871">
      <w:pPr>
        <w:spacing w:line="240" w:lineRule="auto"/>
        <w:rPr>
          <w:rFonts w:ascii="Times New Roman" w:hAnsi="Times New Roman" w:cs="Times New Roman"/>
          <w:sz w:val="24"/>
          <w:szCs w:val="24"/>
        </w:rPr>
      </w:pPr>
    </w:p>
    <w:p w14:paraId="203BDC07"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CREATE key for given bid with HASH function</w:t>
      </w:r>
    </w:p>
    <w:p w14:paraId="3374C3D9"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IF key entry is found</w:t>
      </w:r>
    </w:p>
    <w:p w14:paraId="218A245D" w14:textId="77777777" w:rsidR="00E10871" w:rsidRDefault="00E10871" w:rsidP="00E10871">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RETURN bid</w:t>
      </w:r>
    </w:p>
    <w:p w14:paraId="4BA1D708"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IF key entry is not found</w:t>
      </w:r>
    </w:p>
    <w:p w14:paraId="1AC3202E"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RETURN empty bid</w:t>
      </w:r>
    </w:p>
    <w:p w14:paraId="4AB6491F"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WHILE node != nullptr</w:t>
      </w:r>
    </w:p>
    <w:p w14:paraId="4E1FFDE2"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IF current node matches</w:t>
      </w:r>
    </w:p>
    <w:p w14:paraId="3C5B95DA"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RETURN bid</w:t>
      </w:r>
    </w:p>
    <w:p w14:paraId="2090A25D"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LOOP list until match is located</w:t>
      </w:r>
    </w:p>
    <w:p w14:paraId="67B19F47" w14:textId="77777777" w:rsidR="00E10871" w:rsidRDefault="00E10871" w:rsidP="00E10871">
      <w:pPr>
        <w:spacing w:line="240" w:lineRule="auto"/>
        <w:ind w:firstLine="720"/>
        <w:rPr>
          <w:rFonts w:ascii="Times New Roman" w:hAnsi="Times New Roman" w:cs="Times New Roman"/>
          <w:sz w:val="24"/>
          <w:szCs w:val="24"/>
        </w:rPr>
      </w:pPr>
      <w:r>
        <w:rPr>
          <w:rFonts w:ascii="Times New Roman" w:hAnsi="Times New Roman" w:cs="Times New Roman"/>
          <w:sz w:val="24"/>
          <w:szCs w:val="24"/>
        </w:rPr>
        <w:t>RETURN empty bid if nothing is matched</w:t>
      </w:r>
    </w:p>
    <w:p w14:paraId="24384A4D" w14:textId="77777777" w:rsidR="00E10871" w:rsidRPr="00AE66B3" w:rsidRDefault="00E10871" w:rsidP="00E10871">
      <w:pPr>
        <w:rPr>
          <w:rFonts w:ascii="Times New Roman" w:hAnsi="Times New Roman" w:cs="Times New Roman"/>
          <w:sz w:val="24"/>
          <w:szCs w:val="24"/>
        </w:rPr>
      </w:pPr>
    </w:p>
    <w:p w14:paraId="1E8727D8" w14:textId="77777777" w:rsidR="00E10871" w:rsidRPr="00AE66B3" w:rsidRDefault="00E10871" w:rsidP="00E10871">
      <w:pPr>
        <w:rPr>
          <w:rFonts w:ascii="Times New Roman" w:hAnsi="Times New Roman" w:cs="Times New Roman"/>
          <w:b/>
          <w:bCs/>
          <w:sz w:val="24"/>
          <w:szCs w:val="24"/>
        </w:rPr>
      </w:pPr>
      <w:r w:rsidRPr="00AE66B3">
        <w:rPr>
          <w:rFonts w:ascii="Times New Roman" w:hAnsi="Times New Roman" w:cs="Times New Roman"/>
          <w:b/>
          <w:bCs/>
          <w:sz w:val="24"/>
          <w:szCs w:val="24"/>
        </w:rPr>
        <w:lastRenderedPageBreak/>
        <w:t>BINARYSEARCHTREE</w:t>
      </w:r>
    </w:p>
    <w:p w14:paraId="421041F7" w14:textId="77777777" w:rsidR="00E10871" w:rsidRDefault="00E10871" w:rsidP="00E10871">
      <w:pPr>
        <w:rPr>
          <w:rFonts w:ascii="Times New Roman" w:hAnsi="Times New Roman" w:cs="Times New Roman"/>
          <w:sz w:val="28"/>
          <w:szCs w:val="28"/>
        </w:rPr>
      </w:pPr>
    </w:p>
    <w:p w14:paraId="04BF78ED" w14:textId="77777777" w:rsidR="00E10871" w:rsidRPr="000108A9" w:rsidRDefault="00E10871" w:rsidP="00E10871">
      <w:pPr>
        <w:pStyle w:val="ListParagraph"/>
        <w:numPr>
          <w:ilvl w:val="0"/>
          <w:numId w:val="12"/>
        </w:numPr>
        <w:spacing w:after="160" w:line="259" w:lineRule="auto"/>
        <w:rPr>
          <w:rFonts w:ascii="Times New Roman" w:hAnsi="Times New Roman" w:cs="Times New Roman"/>
          <w:b/>
          <w:bCs/>
          <w:sz w:val="24"/>
          <w:szCs w:val="24"/>
        </w:rPr>
      </w:pPr>
      <w:r w:rsidRPr="000108A9">
        <w:rPr>
          <w:rFonts w:ascii="Times New Roman" w:hAnsi="Times New Roman" w:cs="Times New Roman"/>
          <w:b/>
          <w:bCs/>
          <w:sz w:val="24"/>
          <w:szCs w:val="24"/>
        </w:rPr>
        <w:t>Background codes</w:t>
      </w:r>
    </w:p>
    <w:p w14:paraId="408EC78E"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CREATE class Binarysearchtree</w:t>
      </w:r>
    </w:p>
    <w:p w14:paraId="408A79EA"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DEFINE insert, remove, and search methods</w:t>
      </w:r>
    </w:p>
    <w:p w14:paraId="1B73CBFE"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CREATE root = null</w:t>
      </w:r>
    </w:p>
    <w:p w14:paraId="44659BC6" w14:textId="77777777" w:rsidR="00E10871" w:rsidRPr="004B50CD" w:rsidRDefault="00E10871" w:rsidP="00E10871">
      <w:pPr>
        <w:rPr>
          <w:rFonts w:ascii="Times New Roman" w:hAnsi="Times New Roman" w:cs="Times New Roman"/>
          <w:sz w:val="24"/>
          <w:szCs w:val="24"/>
        </w:rPr>
      </w:pPr>
    </w:p>
    <w:p w14:paraId="0915E63B" w14:textId="77777777" w:rsidR="00E10871" w:rsidRPr="000108A9" w:rsidRDefault="00E10871" w:rsidP="00E10871">
      <w:pPr>
        <w:pStyle w:val="ListParagraph"/>
        <w:numPr>
          <w:ilvl w:val="0"/>
          <w:numId w:val="12"/>
        </w:numPr>
        <w:spacing w:after="160" w:line="259" w:lineRule="auto"/>
        <w:rPr>
          <w:rFonts w:ascii="Times New Roman" w:hAnsi="Times New Roman" w:cs="Times New Roman"/>
          <w:b/>
          <w:bCs/>
          <w:sz w:val="24"/>
          <w:szCs w:val="24"/>
        </w:rPr>
      </w:pPr>
      <w:r w:rsidRPr="000108A9">
        <w:rPr>
          <w:rFonts w:ascii="Times New Roman" w:hAnsi="Times New Roman" w:cs="Times New Roman"/>
          <w:b/>
          <w:bCs/>
          <w:sz w:val="24"/>
          <w:szCs w:val="24"/>
        </w:rPr>
        <w:t>Creates the insert method</w:t>
      </w:r>
    </w:p>
    <w:p w14:paraId="282E1D1B"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IF root = null</w:t>
      </w:r>
    </w:p>
    <w:p w14:paraId="0C1F6D14"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t>new item root</w:t>
      </w:r>
    </w:p>
    <w:p w14:paraId="2CA84AB2"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ELSE</w:t>
      </w:r>
    </w:p>
    <w:p w14:paraId="4F464B81"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t>IF item &lt; root</w:t>
      </w:r>
    </w:p>
    <w:p w14:paraId="56CB8095"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r>
      <w:r w:rsidRPr="004B50CD">
        <w:rPr>
          <w:rFonts w:ascii="Times New Roman" w:hAnsi="Times New Roman" w:cs="Times New Roman"/>
          <w:sz w:val="24"/>
          <w:szCs w:val="24"/>
        </w:rPr>
        <w:tab/>
        <w:t>INSERT left</w:t>
      </w:r>
    </w:p>
    <w:p w14:paraId="5810C379"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t>IF left = null</w:t>
      </w:r>
    </w:p>
    <w:p w14:paraId="1627CFA7"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r>
      <w:r w:rsidRPr="004B50CD">
        <w:rPr>
          <w:rFonts w:ascii="Times New Roman" w:hAnsi="Times New Roman" w:cs="Times New Roman"/>
          <w:sz w:val="24"/>
          <w:szCs w:val="24"/>
        </w:rPr>
        <w:tab/>
        <w:t>INSERT item</w:t>
      </w:r>
    </w:p>
    <w:p w14:paraId="1055F337"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ELSE</w:t>
      </w:r>
    </w:p>
    <w:p w14:paraId="4C604BA3"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t>IF item &gt; root</w:t>
      </w:r>
    </w:p>
    <w:p w14:paraId="25429112"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r>
      <w:r w:rsidRPr="004B50CD">
        <w:rPr>
          <w:rFonts w:ascii="Times New Roman" w:hAnsi="Times New Roman" w:cs="Times New Roman"/>
          <w:sz w:val="24"/>
          <w:szCs w:val="24"/>
        </w:rPr>
        <w:tab/>
        <w:t>INSERT right</w:t>
      </w:r>
    </w:p>
    <w:p w14:paraId="05C425C0"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t>IF right = null</w:t>
      </w:r>
    </w:p>
    <w:p w14:paraId="50E8F1CB"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r>
      <w:r w:rsidRPr="004B50CD">
        <w:rPr>
          <w:rFonts w:ascii="Times New Roman" w:hAnsi="Times New Roman" w:cs="Times New Roman"/>
          <w:sz w:val="24"/>
          <w:szCs w:val="24"/>
        </w:rPr>
        <w:tab/>
        <w:t>INSERT item</w:t>
      </w:r>
    </w:p>
    <w:p w14:paraId="1390D7AF"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RETURN</w:t>
      </w:r>
    </w:p>
    <w:p w14:paraId="36AF0D5F" w14:textId="77777777" w:rsidR="00E10871" w:rsidRDefault="00E10871" w:rsidP="00E10871">
      <w:pPr>
        <w:rPr>
          <w:rFonts w:ascii="Times New Roman" w:hAnsi="Times New Roman" w:cs="Times New Roman"/>
          <w:sz w:val="24"/>
          <w:szCs w:val="24"/>
        </w:rPr>
      </w:pPr>
    </w:p>
    <w:p w14:paraId="74A0C336" w14:textId="77777777" w:rsidR="00E10871" w:rsidRPr="000108A9" w:rsidRDefault="00E10871" w:rsidP="00E10871">
      <w:pPr>
        <w:pStyle w:val="ListParagraph"/>
        <w:numPr>
          <w:ilvl w:val="0"/>
          <w:numId w:val="12"/>
        </w:numPr>
        <w:spacing w:after="160" w:line="259" w:lineRule="auto"/>
        <w:rPr>
          <w:rFonts w:ascii="Times New Roman" w:hAnsi="Times New Roman" w:cs="Times New Roman"/>
          <w:b/>
          <w:bCs/>
          <w:sz w:val="24"/>
          <w:szCs w:val="24"/>
        </w:rPr>
      </w:pPr>
      <w:r w:rsidRPr="000108A9">
        <w:rPr>
          <w:rFonts w:ascii="Times New Roman" w:hAnsi="Times New Roman" w:cs="Times New Roman"/>
          <w:b/>
          <w:bCs/>
          <w:sz w:val="24"/>
          <w:szCs w:val="24"/>
        </w:rPr>
        <w:t>Creates the remove method</w:t>
      </w:r>
    </w:p>
    <w:p w14:paraId="566DD651"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IF the root is empty</w:t>
      </w:r>
    </w:p>
    <w:p w14:paraId="4EC3CA40"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t>RETURN</w:t>
      </w:r>
    </w:p>
    <w:p w14:paraId="4832D782"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ELSE</w:t>
      </w:r>
    </w:p>
    <w:p w14:paraId="61828365"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t>TRAVERSE left</w:t>
      </w:r>
    </w:p>
    <w:p w14:paraId="66F7AC7B"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IF node is found</w:t>
      </w:r>
    </w:p>
    <w:p w14:paraId="46A0CF03"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t>DELETE node and SET to null</w:t>
      </w:r>
    </w:p>
    <w:p w14:paraId="22328840"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ELSE</w:t>
      </w:r>
    </w:p>
    <w:p w14:paraId="07A1B0C8"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lastRenderedPageBreak/>
        <w:tab/>
        <w:t>TRAVERSE right</w:t>
      </w:r>
    </w:p>
    <w:p w14:paraId="61079E9A"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IF node is found</w:t>
      </w:r>
    </w:p>
    <w:p w14:paraId="7C5C71C1"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t>DELETE node and SET to null</w:t>
      </w:r>
    </w:p>
    <w:p w14:paraId="0184E3F7" w14:textId="77777777" w:rsidR="00E10871" w:rsidRDefault="00E10871" w:rsidP="00E10871">
      <w:pPr>
        <w:rPr>
          <w:rFonts w:ascii="Times New Roman" w:hAnsi="Times New Roman" w:cs="Times New Roman"/>
          <w:sz w:val="24"/>
          <w:szCs w:val="24"/>
        </w:rPr>
      </w:pPr>
    </w:p>
    <w:p w14:paraId="622A2F1B" w14:textId="77777777" w:rsidR="00E10871" w:rsidRPr="000108A9" w:rsidRDefault="00E10871" w:rsidP="00E10871">
      <w:pPr>
        <w:pStyle w:val="ListParagraph"/>
        <w:numPr>
          <w:ilvl w:val="0"/>
          <w:numId w:val="12"/>
        </w:numPr>
        <w:spacing w:after="160" w:line="259" w:lineRule="auto"/>
        <w:rPr>
          <w:rFonts w:ascii="Times New Roman" w:hAnsi="Times New Roman" w:cs="Times New Roman"/>
          <w:b/>
          <w:bCs/>
          <w:sz w:val="24"/>
          <w:szCs w:val="24"/>
        </w:rPr>
      </w:pPr>
      <w:r w:rsidRPr="000108A9">
        <w:rPr>
          <w:rFonts w:ascii="Times New Roman" w:hAnsi="Times New Roman" w:cs="Times New Roman"/>
          <w:b/>
          <w:bCs/>
          <w:sz w:val="24"/>
          <w:szCs w:val="24"/>
        </w:rPr>
        <w:t>Creates the search method</w:t>
      </w:r>
    </w:p>
    <w:p w14:paraId="075DF761"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IF root != null</w:t>
      </w:r>
    </w:p>
    <w:p w14:paraId="3AE7F7A4"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t>TRAVERSE left and RETURN if item is found</w:t>
      </w:r>
    </w:p>
    <w:p w14:paraId="70141947"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ELSE</w:t>
      </w:r>
    </w:p>
    <w:p w14:paraId="4E1ABCAB"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t>TRAVERSE right and RETURN if item is found</w:t>
      </w:r>
    </w:p>
    <w:p w14:paraId="72C4B9F8" w14:textId="77777777" w:rsidR="00E10871" w:rsidRPr="004B50CD"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ELSE</w:t>
      </w:r>
    </w:p>
    <w:p w14:paraId="001F54BC" w14:textId="77777777" w:rsidR="00E10871" w:rsidRDefault="00E10871" w:rsidP="00E10871">
      <w:pPr>
        <w:rPr>
          <w:rFonts w:ascii="Times New Roman" w:hAnsi="Times New Roman" w:cs="Times New Roman"/>
          <w:sz w:val="24"/>
          <w:szCs w:val="24"/>
        </w:rPr>
      </w:pPr>
      <w:r w:rsidRPr="004B50CD">
        <w:rPr>
          <w:rFonts w:ascii="Times New Roman" w:hAnsi="Times New Roman" w:cs="Times New Roman"/>
          <w:sz w:val="24"/>
          <w:szCs w:val="24"/>
        </w:rPr>
        <w:tab/>
        <w:t>RETURN if the item is not found</w:t>
      </w:r>
    </w:p>
    <w:p w14:paraId="4D026AAA" w14:textId="77777777" w:rsidR="00E10871" w:rsidRDefault="00E10871" w:rsidP="00E10871">
      <w:pPr>
        <w:rPr>
          <w:rFonts w:ascii="Times New Roman" w:hAnsi="Times New Roman" w:cs="Times New Roman"/>
          <w:sz w:val="24"/>
          <w:szCs w:val="24"/>
        </w:rPr>
      </w:pPr>
    </w:p>
    <w:p w14:paraId="70C2E8B4" w14:textId="77777777" w:rsidR="00E10871" w:rsidRDefault="00E10871" w:rsidP="00E10871">
      <w:pPr>
        <w:pStyle w:val="ListParagraph"/>
        <w:numPr>
          <w:ilvl w:val="0"/>
          <w:numId w:val="12"/>
        </w:numPr>
        <w:spacing w:after="160" w:line="259" w:lineRule="auto"/>
        <w:rPr>
          <w:b/>
          <w:bCs/>
        </w:rPr>
      </w:pPr>
      <w:r w:rsidRPr="000108A9">
        <w:rPr>
          <w:b/>
          <w:bCs/>
        </w:rPr>
        <w:t>Displays the user’s menu</w:t>
      </w:r>
    </w:p>
    <w:p w14:paraId="00662DAB" w14:textId="77777777" w:rsidR="00E10871" w:rsidRDefault="00E10871" w:rsidP="00E10871">
      <w:r>
        <w:t>Prompts the user for entry</w:t>
      </w:r>
    </w:p>
    <w:p w14:paraId="6AF2985D" w14:textId="77777777" w:rsidR="00E10871" w:rsidRDefault="00E10871" w:rsidP="00E10871">
      <w:pPr>
        <w:ind w:firstLine="720"/>
      </w:pPr>
      <w:r>
        <w:t>IF the user enters one: load bids</w:t>
      </w:r>
    </w:p>
    <w:p w14:paraId="77CC1E2C" w14:textId="77777777" w:rsidR="00E10871" w:rsidRDefault="00E10871" w:rsidP="00E10871">
      <w:r>
        <w:tab/>
      </w:r>
      <w:r>
        <w:tab/>
        <w:t>READ file</w:t>
      </w:r>
    </w:p>
    <w:p w14:paraId="6CAE65E8" w14:textId="77777777" w:rsidR="00E10871" w:rsidRDefault="00E10871" w:rsidP="00E10871">
      <w:r>
        <w:tab/>
      </w:r>
      <w:r>
        <w:tab/>
        <w:t>DISPLAY file</w:t>
      </w:r>
    </w:p>
    <w:p w14:paraId="79887315" w14:textId="77777777" w:rsidR="00E10871" w:rsidRDefault="00E10871" w:rsidP="00E10871">
      <w:r>
        <w:tab/>
      </w:r>
      <w:r>
        <w:tab/>
        <w:t>PRINTS clock</w:t>
      </w:r>
    </w:p>
    <w:p w14:paraId="02B3EBF0" w14:textId="77777777" w:rsidR="00E10871" w:rsidRDefault="00E10871" w:rsidP="00E10871">
      <w:r>
        <w:tab/>
        <w:t>IF the user enters two: all bids are displayed</w:t>
      </w:r>
    </w:p>
    <w:p w14:paraId="4B6EFAAD" w14:textId="77777777" w:rsidR="00E10871" w:rsidRDefault="00E10871" w:rsidP="00E10871">
      <w:r>
        <w:tab/>
      </w:r>
      <w:r>
        <w:tab/>
        <w:t>ACCESS file</w:t>
      </w:r>
    </w:p>
    <w:p w14:paraId="7B93AA4B" w14:textId="77777777" w:rsidR="00E10871" w:rsidRDefault="00E10871" w:rsidP="00E10871">
      <w:r>
        <w:tab/>
      </w:r>
      <w:r>
        <w:tab/>
        <w:t>DISPLAYS all bids</w:t>
      </w:r>
    </w:p>
    <w:p w14:paraId="6AF90238" w14:textId="77777777" w:rsidR="00E10871" w:rsidRDefault="00E10871" w:rsidP="00E10871">
      <w:r>
        <w:tab/>
        <w:t>IF the user enters three: find bids</w:t>
      </w:r>
    </w:p>
    <w:p w14:paraId="6DD70BA9" w14:textId="77777777" w:rsidR="00E10871" w:rsidRDefault="00E10871" w:rsidP="00E10871">
      <w:r>
        <w:tab/>
      </w:r>
      <w:r>
        <w:tab/>
        <w:t>IF the bid is not found</w:t>
      </w:r>
    </w:p>
    <w:p w14:paraId="6DE75332" w14:textId="77777777" w:rsidR="00E10871" w:rsidRDefault="00E10871" w:rsidP="00E10871">
      <w:r>
        <w:tab/>
      </w:r>
      <w:r>
        <w:tab/>
      </w:r>
      <w:r>
        <w:tab/>
        <w:t>DISPLAY Bid is not found message</w:t>
      </w:r>
    </w:p>
    <w:p w14:paraId="5E6F884B" w14:textId="77777777" w:rsidR="00E10871" w:rsidRDefault="00E10871" w:rsidP="00E10871">
      <w:r>
        <w:tab/>
        <w:t xml:space="preserve">ELSE </w:t>
      </w:r>
    </w:p>
    <w:p w14:paraId="77CC8B12" w14:textId="77777777" w:rsidR="00E10871" w:rsidRDefault="00E10871" w:rsidP="00E10871">
      <w:r>
        <w:tab/>
      </w:r>
      <w:r>
        <w:tab/>
        <w:t>DISPLAY the bid</w:t>
      </w:r>
    </w:p>
    <w:p w14:paraId="7D002BF8" w14:textId="77777777" w:rsidR="00E10871" w:rsidRDefault="00E10871" w:rsidP="00E10871">
      <w:r>
        <w:tab/>
        <w:t>IF the user enters four: remove bids</w:t>
      </w:r>
    </w:p>
    <w:p w14:paraId="0AA3C1CF" w14:textId="77777777" w:rsidR="00E10871" w:rsidRDefault="00E10871" w:rsidP="00E10871">
      <w:r>
        <w:tab/>
      </w:r>
      <w:r>
        <w:tab/>
        <w:t>REMOVE bidKey</w:t>
      </w:r>
      <w:r>
        <w:tab/>
      </w:r>
    </w:p>
    <w:p w14:paraId="474EC74A" w14:textId="77777777" w:rsidR="00E10871" w:rsidRDefault="00E10871" w:rsidP="00E10871">
      <w:r>
        <w:tab/>
        <w:t>IF the user enters nine: Exit program</w:t>
      </w:r>
    </w:p>
    <w:p w14:paraId="3440385A" w14:textId="1C836E23" w:rsidR="00E10871" w:rsidRPr="000108A9" w:rsidRDefault="00E10871" w:rsidP="00E10871">
      <w:r>
        <w:tab/>
      </w:r>
      <w:r>
        <w:tab/>
        <w:t>DISPLAY goodbye message</w:t>
      </w:r>
    </w:p>
    <w:p w14:paraId="35027ADF" w14:textId="7F0EF502" w:rsidR="00E10871" w:rsidRDefault="00E10871">
      <w:pPr>
        <w:pStyle w:val="TableFigure"/>
        <w:rPr>
          <w:b/>
          <w:bCs/>
          <w:sz w:val="28"/>
          <w:szCs w:val="28"/>
        </w:rPr>
      </w:pPr>
      <w:r w:rsidRPr="00E10871">
        <w:rPr>
          <w:b/>
          <w:bCs/>
          <w:sz w:val="28"/>
          <w:szCs w:val="28"/>
        </w:rPr>
        <w:t>MENU</w:t>
      </w:r>
    </w:p>
    <w:p w14:paraId="5837497A" w14:textId="4A9B2B1F" w:rsidR="00E10871" w:rsidRDefault="00E10871">
      <w:pPr>
        <w:pStyle w:val="TableFigure"/>
      </w:pPr>
      <w:r>
        <w:tab/>
        <w:t>INTIALIZE user’s choice to equal 0</w:t>
      </w:r>
    </w:p>
    <w:p w14:paraId="6A60F9F3" w14:textId="705A6DE8" w:rsidR="00E10871" w:rsidRDefault="00E10871" w:rsidP="00E10871">
      <w:pPr>
        <w:pStyle w:val="TableFigure"/>
        <w:ind w:firstLine="720"/>
      </w:pPr>
      <w:r>
        <w:t>WHILE user input does not equal 9</w:t>
      </w:r>
    </w:p>
    <w:p w14:paraId="620ED71D" w14:textId="4FD7FD0A" w:rsidR="00E10871" w:rsidRDefault="00E10871" w:rsidP="00E10871">
      <w:pPr>
        <w:pStyle w:val="TableFigure"/>
        <w:ind w:firstLine="720"/>
      </w:pPr>
      <w:r>
        <w:lastRenderedPageBreak/>
        <w:t xml:space="preserve">PRINT Menu </w:t>
      </w:r>
    </w:p>
    <w:p w14:paraId="1ABF72B1" w14:textId="7BDF51A4" w:rsidR="00E10871" w:rsidRDefault="00E10871" w:rsidP="00E10871">
      <w:pPr>
        <w:pStyle w:val="TableFigure"/>
        <w:ind w:firstLine="720"/>
      </w:pPr>
      <w:r>
        <w:t xml:space="preserve">PRINT </w:t>
      </w:r>
      <w:r w:rsidR="00246D66">
        <w:t>“</w:t>
      </w:r>
      <w:r>
        <w:t>1. Load Data</w:t>
      </w:r>
      <w:r w:rsidR="00246D66">
        <w:t>”</w:t>
      </w:r>
    </w:p>
    <w:p w14:paraId="36C67935" w14:textId="370A5420" w:rsidR="00E10871" w:rsidRDefault="00E10871">
      <w:pPr>
        <w:pStyle w:val="TableFigure"/>
      </w:pPr>
      <w:r>
        <w:tab/>
        <w:t xml:space="preserve">PRINT </w:t>
      </w:r>
      <w:r w:rsidR="00246D66">
        <w:t>“</w:t>
      </w:r>
      <w:r>
        <w:t>2. Print list of courses</w:t>
      </w:r>
      <w:r w:rsidR="00246D66">
        <w:t>”</w:t>
      </w:r>
    </w:p>
    <w:p w14:paraId="20462BF4" w14:textId="74C9B3A0" w:rsidR="00E10871" w:rsidRDefault="00E10871">
      <w:pPr>
        <w:pStyle w:val="TableFigure"/>
      </w:pPr>
      <w:r>
        <w:tab/>
        <w:t xml:space="preserve">PRINT </w:t>
      </w:r>
      <w:r w:rsidR="00246D66">
        <w:t>“</w:t>
      </w:r>
      <w:r>
        <w:t>3. Print specific course</w:t>
      </w:r>
      <w:r w:rsidR="00246D66">
        <w:t>”</w:t>
      </w:r>
    </w:p>
    <w:p w14:paraId="44CC7D16" w14:textId="0D015BDD" w:rsidR="00E10871" w:rsidRDefault="00E10871">
      <w:pPr>
        <w:pStyle w:val="TableFigure"/>
      </w:pPr>
      <w:r>
        <w:tab/>
        <w:t xml:space="preserve">PRINT </w:t>
      </w:r>
      <w:r w:rsidR="00246D66">
        <w:t>“</w:t>
      </w:r>
      <w:r>
        <w:t>9. Exit menu</w:t>
      </w:r>
      <w:r w:rsidR="00246D66">
        <w:t>”</w:t>
      </w:r>
    </w:p>
    <w:p w14:paraId="77A9F51C" w14:textId="4E2D2BF5" w:rsidR="00E10871" w:rsidRDefault="00E10871">
      <w:pPr>
        <w:pStyle w:val="TableFigure"/>
      </w:pPr>
      <w:r>
        <w:tab/>
      </w:r>
    </w:p>
    <w:p w14:paraId="25A4D013" w14:textId="051ADFD5" w:rsidR="00E10871" w:rsidRDefault="00E10871">
      <w:pPr>
        <w:pStyle w:val="TableFigure"/>
      </w:pPr>
      <w:r>
        <w:tab/>
        <w:t xml:space="preserve">PRINT </w:t>
      </w:r>
      <w:r w:rsidR="00246D66">
        <w:t>“Make a selection”</w:t>
      </w:r>
    </w:p>
    <w:p w14:paraId="02EE5B7C" w14:textId="4A4F6C4E" w:rsidR="00246D66" w:rsidRDefault="00246D66">
      <w:pPr>
        <w:pStyle w:val="TableFigure"/>
      </w:pPr>
      <w:r>
        <w:tab/>
        <w:t>INPUT user’s selection</w:t>
      </w:r>
    </w:p>
    <w:p w14:paraId="28B3A573" w14:textId="0EDEF66F" w:rsidR="00246D66" w:rsidRDefault="00246D66">
      <w:pPr>
        <w:pStyle w:val="TableFigure"/>
      </w:pPr>
      <w:r>
        <w:tab/>
      </w:r>
    </w:p>
    <w:p w14:paraId="254C0C8C" w14:textId="4A33098D" w:rsidR="00246D66" w:rsidRDefault="00246D66">
      <w:pPr>
        <w:pStyle w:val="TableFigure"/>
      </w:pPr>
      <w:r>
        <w:tab/>
        <w:t>IF selection != 1, 2, 3, or 9</w:t>
      </w:r>
    </w:p>
    <w:p w14:paraId="2882F5EF" w14:textId="3F784A74" w:rsidR="00246D66" w:rsidRDefault="00246D66">
      <w:pPr>
        <w:pStyle w:val="TableFigure"/>
      </w:pPr>
      <w:r>
        <w:tab/>
      </w:r>
      <w:r>
        <w:tab/>
        <w:t>PRINT “Invalid choice”</w:t>
      </w:r>
    </w:p>
    <w:p w14:paraId="4D17EB71" w14:textId="6164F09D" w:rsidR="00246D66" w:rsidRDefault="00246D66">
      <w:pPr>
        <w:pStyle w:val="TableFigure"/>
      </w:pPr>
      <w:r>
        <w:tab/>
        <w:t xml:space="preserve">ELSE </w:t>
      </w:r>
    </w:p>
    <w:p w14:paraId="6B88ADDF" w14:textId="4B182F60" w:rsidR="00246D66" w:rsidRDefault="00246D66">
      <w:pPr>
        <w:pStyle w:val="TableFigure"/>
      </w:pPr>
      <w:r>
        <w:tab/>
      </w:r>
      <w:r>
        <w:tab/>
        <w:t>IF selection = 1</w:t>
      </w:r>
    </w:p>
    <w:p w14:paraId="0134AF07" w14:textId="77777777" w:rsidR="00246D66" w:rsidRDefault="00246D66">
      <w:pPr>
        <w:pStyle w:val="TableFigure"/>
      </w:pPr>
      <w:r>
        <w:tab/>
      </w:r>
      <w:r>
        <w:tab/>
      </w:r>
      <w:r>
        <w:tab/>
        <w:t>LOAD course data</w:t>
      </w:r>
    </w:p>
    <w:p w14:paraId="6301FD83" w14:textId="20C13634" w:rsidR="00246D66" w:rsidRDefault="00246D66">
      <w:pPr>
        <w:pStyle w:val="TableFigure"/>
      </w:pPr>
      <w:r>
        <w:tab/>
      </w:r>
      <w:r>
        <w:tab/>
        <w:t>IF selection = 2</w:t>
      </w:r>
    </w:p>
    <w:p w14:paraId="26CE85E9" w14:textId="0A86C7EE" w:rsidR="00246D66" w:rsidRDefault="00246D66">
      <w:pPr>
        <w:pStyle w:val="TableFigure"/>
      </w:pPr>
      <w:r>
        <w:tab/>
      </w:r>
      <w:r>
        <w:tab/>
      </w:r>
      <w:r>
        <w:tab/>
        <w:t>PRINT the list of courses</w:t>
      </w:r>
    </w:p>
    <w:p w14:paraId="78524F8B" w14:textId="63B65DC7" w:rsidR="00246D66" w:rsidRDefault="00246D66">
      <w:pPr>
        <w:pStyle w:val="TableFigure"/>
      </w:pPr>
      <w:r>
        <w:tab/>
      </w:r>
      <w:r>
        <w:tab/>
        <w:t>IF selection = 3</w:t>
      </w:r>
    </w:p>
    <w:p w14:paraId="43B43D6B" w14:textId="21FE6BB9" w:rsidR="002D177A" w:rsidRPr="00E10871" w:rsidRDefault="002D177A">
      <w:pPr>
        <w:pStyle w:val="TableFigure"/>
        <w:rPr>
          <w:sz w:val="24"/>
          <w:szCs w:val="24"/>
        </w:rPr>
      </w:pPr>
      <w:r>
        <w:tab/>
      </w:r>
      <w:r>
        <w:tab/>
      </w:r>
      <w:r>
        <w:tab/>
        <w:t>PRINT “Search for course number”</w:t>
      </w:r>
    </w:p>
    <w:p w14:paraId="5095EEAD" w14:textId="48D1594B" w:rsidR="00E10871" w:rsidRDefault="00246D66">
      <w:pPr>
        <w:pStyle w:val="TableFigure"/>
      </w:pPr>
      <w:r>
        <w:rPr>
          <w:b/>
          <w:bCs/>
        </w:rPr>
        <w:tab/>
      </w:r>
      <w:r>
        <w:rPr>
          <w:b/>
          <w:bCs/>
        </w:rPr>
        <w:tab/>
      </w:r>
      <w:r>
        <w:rPr>
          <w:b/>
          <w:bCs/>
        </w:rPr>
        <w:tab/>
      </w:r>
      <w:r w:rsidRPr="00246D66">
        <w:t>PRINT</w:t>
      </w:r>
      <w:r>
        <w:t xml:space="preserve"> course information</w:t>
      </w:r>
    </w:p>
    <w:p w14:paraId="582E55BD" w14:textId="7F9B491D" w:rsidR="002D177A" w:rsidRDefault="002D177A">
      <w:pPr>
        <w:pStyle w:val="TableFigure"/>
      </w:pPr>
      <w:r>
        <w:tab/>
      </w:r>
      <w:r>
        <w:tab/>
        <w:t>IF selection = 9</w:t>
      </w:r>
    </w:p>
    <w:p w14:paraId="52543671" w14:textId="7E255D4D" w:rsidR="002D177A" w:rsidRDefault="002D177A">
      <w:pPr>
        <w:pStyle w:val="TableFigure"/>
      </w:pPr>
      <w:r>
        <w:tab/>
      </w:r>
      <w:r>
        <w:tab/>
      </w:r>
      <w:r>
        <w:tab/>
        <w:t>PRINT “Goodbye”</w:t>
      </w:r>
    </w:p>
    <w:p w14:paraId="1C9DE9E8" w14:textId="77777777" w:rsidR="002D177A" w:rsidRDefault="002D177A">
      <w:pPr>
        <w:pStyle w:val="TableFigure"/>
      </w:pPr>
    </w:p>
    <w:p w14:paraId="6C4F41EC" w14:textId="581FEFC0" w:rsidR="002D177A" w:rsidRDefault="002D177A" w:rsidP="002D177A">
      <w:pPr>
        <w:pStyle w:val="Title2"/>
        <w:rPr>
          <w:sz w:val="52"/>
          <w:szCs w:val="52"/>
        </w:rPr>
      </w:pPr>
      <w:r w:rsidRPr="002D177A">
        <w:rPr>
          <w:sz w:val="52"/>
          <w:szCs w:val="52"/>
        </w:rPr>
        <w:t>Charts</w:t>
      </w:r>
    </w:p>
    <w:p w14:paraId="690F98C9" w14:textId="38C1FA2E" w:rsidR="002D177A" w:rsidRDefault="002D177A" w:rsidP="002D177A">
      <w:pPr>
        <w:pStyle w:val="Title2"/>
        <w:jc w:val="left"/>
        <w:rPr>
          <w:b/>
          <w:bCs/>
        </w:rPr>
      </w:pPr>
      <w:r w:rsidRPr="002D177A">
        <w:rPr>
          <w:b/>
          <w:bCs/>
        </w:rPr>
        <w:t>Vector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2D177A" w:rsidRPr="00BE11BA" w14:paraId="2A1F56F2" w14:textId="77777777" w:rsidTr="00304FEF">
        <w:trPr>
          <w:cantSplit/>
          <w:tblHeader/>
        </w:trPr>
        <w:tc>
          <w:tcPr>
            <w:tcW w:w="4305" w:type="dxa"/>
            <w:shd w:val="clear" w:color="auto" w:fill="auto"/>
            <w:tcMar>
              <w:top w:w="0" w:type="dxa"/>
              <w:left w:w="115" w:type="dxa"/>
              <w:bottom w:w="0" w:type="dxa"/>
              <w:right w:w="115" w:type="dxa"/>
            </w:tcMar>
          </w:tcPr>
          <w:p w14:paraId="0EDE65C9" w14:textId="77777777" w:rsidR="002D177A" w:rsidRPr="00BE11BA" w:rsidRDefault="002D177A" w:rsidP="002D177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4F39003" w14:textId="77777777" w:rsidR="002D177A" w:rsidRPr="00BE11BA" w:rsidRDefault="002D177A" w:rsidP="002D177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EE87B37" w14:textId="77777777" w:rsidR="002D177A" w:rsidRPr="00BE11BA" w:rsidRDefault="002D177A" w:rsidP="002D177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7CBA255" w14:textId="77777777" w:rsidR="002D177A" w:rsidRPr="00BE11BA" w:rsidRDefault="002D177A" w:rsidP="002D177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2D177A" w:rsidRPr="00BE11BA" w14:paraId="7EE48787" w14:textId="77777777" w:rsidTr="00304FEF">
        <w:trPr>
          <w:cantSplit/>
        </w:trPr>
        <w:tc>
          <w:tcPr>
            <w:tcW w:w="4305" w:type="dxa"/>
            <w:shd w:val="clear" w:color="auto" w:fill="auto"/>
            <w:tcMar>
              <w:top w:w="0" w:type="dxa"/>
              <w:left w:w="115" w:type="dxa"/>
              <w:bottom w:w="0" w:type="dxa"/>
              <w:right w:w="115" w:type="dxa"/>
            </w:tcMar>
          </w:tcPr>
          <w:p w14:paraId="0F574102" w14:textId="77777777" w:rsidR="002D177A" w:rsidRPr="00BE11BA" w:rsidRDefault="002D177A" w:rsidP="002D177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21659AF5"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1F66971" w14:textId="74C77949" w:rsidR="002D177A" w:rsidRPr="00BE11BA" w:rsidRDefault="00BC3EE0" w:rsidP="00304FE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537F5FB" w14:textId="3D4DF1DE" w:rsidR="002D177A" w:rsidRPr="00BE11BA" w:rsidRDefault="00BC3EE0" w:rsidP="00304FEF">
            <w:pPr>
              <w:widowControl w:val="0"/>
              <w:pBdr>
                <w:top w:val="nil"/>
                <w:left w:val="nil"/>
                <w:bottom w:val="nil"/>
                <w:right w:val="nil"/>
                <w:between w:val="nil"/>
              </w:pBdr>
              <w:suppressAutoHyphens/>
              <w:spacing w:after="0" w:line="240" w:lineRule="auto"/>
              <w:contextualSpacing/>
            </w:pPr>
            <w:r>
              <w:t>1</w:t>
            </w:r>
          </w:p>
        </w:tc>
      </w:tr>
      <w:tr w:rsidR="002D177A" w:rsidRPr="00BE11BA" w14:paraId="545B52E0" w14:textId="77777777" w:rsidTr="00304FEF">
        <w:trPr>
          <w:cantSplit/>
        </w:trPr>
        <w:tc>
          <w:tcPr>
            <w:tcW w:w="4305" w:type="dxa"/>
            <w:shd w:val="clear" w:color="auto" w:fill="auto"/>
            <w:tcMar>
              <w:top w:w="0" w:type="dxa"/>
              <w:left w:w="115" w:type="dxa"/>
              <w:bottom w:w="0" w:type="dxa"/>
              <w:right w:w="115" w:type="dxa"/>
            </w:tcMar>
          </w:tcPr>
          <w:p w14:paraId="2030553C" w14:textId="038CF1F0" w:rsidR="002D177A" w:rsidRPr="00BE11BA" w:rsidRDefault="002D177A" w:rsidP="002D177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if the course is the same as courseNumber</w:t>
            </w:r>
          </w:p>
        </w:tc>
        <w:tc>
          <w:tcPr>
            <w:tcW w:w="1260" w:type="dxa"/>
            <w:shd w:val="clear" w:color="auto" w:fill="auto"/>
            <w:tcMar>
              <w:top w:w="0" w:type="dxa"/>
              <w:left w:w="115" w:type="dxa"/>
              <w:bottom w:w="0" w:type="dxa"/>
              <w:right w:w="115" w:type="dxa"/>
            </w:tcMar>
          </w:tcPr>
          <w:p w14:paraId="794296C4"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A9ED158"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9D1E56E"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pPr>
            <w:r w:rsidRPr="00BE11BA">
              <w:t>n</w:t>
            </w:r>
          </w:p>
        </w:tc>
      </w:tr>
      <w:tr w:rsidR="002D177A" w:rsidRPr="00BE11BA" w14:paraId="5C992EA0" w14:textId="77777777" w:rsidTr="00304FEF">
        <w:trPr>
          <w:cantSplit/>
        </w:trPr>
        <w:tc>
          <w:tcPr>
            <w:tcW w:w="4305" w:type="dxa"/>
            <w:shd w:val="clear" w:color="auto" w:fill="auto"/>
            <w:tcMar>
              <w:top w:w="0" w:type="dxa"/>
              <w:left w:w="115" w:type="dxa"/>
              <w:bottom w:w="0" w:type="dxa"/>
              <w:right w:w="115" w:type="dxa"/>
            </w:tcMar>
          </w:tcPr>
          <w:p w14:paraId="4E8731C4" w14:textId="41F68980" w:rsidR="002D177A" w:rsidRPr="00BE11BA" w:rsidRDefault="002D177A" w:rsidP="002D177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print out the course information</w:t>
            </w:r>
          </w:p>
        </w:tc>
        <w:tc>
          <w:tcPr>
            <w:tcW w:w="1260" w:type="dxa"/>
            <w:shd w:val="clear" w:color="auto" w:fill="auto"/>
            <w:tcMar>
              <w:top w:w="0" w:type="dxa"/>
              <w:left w:w="115" w:type="dxa"/>
              <w:bottom w:w="0" w:type="dxa"/>
              <w:right w:w="115" w:type="dxa"/>
            </w:tcMar>
          </w:tcPr>
          <w:p w14:paraId="338D169A"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6A8E916" w14:textId="60690533" w:rsidR="002D177A" w:rsidRPr="00BE11BA" w:rsidRDefault="00B73817" w:rsidP="00304FE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902D459" w14:textId="72F3747B" w:rsidR="002D177A" w:rsidRPr="00BE11BA" w:rsidRDefault="00B73817" w:rsidP="00304FEF">
            <w:pPr>
              <w:widowControl w:val="0"/>
              <w:pBdr>
                <w:top w:val="nil"/>
                <w:left w:val="nil"/>
                <w:bottom w:val="nil"/>
                <w:right w:val="nil"/>
                <w:between w:val="nil"/>
              </w:pBdr>
              <w:suppressAutoHyphens/>
              <w:spacing w:after="0" w:line="240" w:lineRule="auto"/>
              <w:contextualSpacing/>
            </w:pPr>
            <w:r>
              <w:t>n</w:t>
            </w:r>
          </w:p>
        </w:tc>
      </w:tr>
      <w:tr w:rsidR="002D177A" w:rsidRPr="00BE11BA" w14:paraId="3C20A4B4" w14:textId="77777777" w:rsidTr="00304FEF">
        <w:trPr>
          <w:cantSplit/>
        </w:trPr>
        <w:tc>
          <w:tcPr>
            <w:tcW w:w="4305" w:type="dxa"/>
            <w:shd w:val="clear" w:color="auto" w:fill="auto"/>
            <w:tcMar>
              <w:top w:w="0" w:type="dxa"/>
              <w:left w:w="115" w:type="dxa"/>
              <w:bottom w:w="0" w:type="dxa"/>
              <w:right w:w="115" w:type="dxa"/>
            </w:tcMar>
          </w:tcPr>
          <w:p w14:paraId="7B9E9739" w14:textId="5F1EBC95" w:rsidR="002D177A" w:rsidRPr="00BE11BA" w:rsidRDefault="002D177A" w:rsidP="002D177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0E1C6384"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2227187" w14:textId="4E4019EB" w:rsidR="002D177A" w:rsidRPr="00BE11BA" w:rsidRDefault="00BC3EE0" w:rsidP="00304FE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E6A3930" w14:textId="0AA29738" w:rsidR="002D177A" w:rsidRPr="00BE11BA" w:rsidRDefault="00BC3EE0" w:rsidP="00304FEF">
            <w:pPr>
              <w:widowControl w:val="0"/>
              <w:pBdr>
                <w:top w:val="nil"/>
                <w:left w:val="nil"/>
                <w:bottom w:val="nil"/>
                <w:right w:val="nil"/>
                <w:between w:val="nil"/>
              </w:pBdr>
              <w:suppressAutoHyphens/>
              <w:spacing w:after="0" w:line="240" w:lineRule="auto"/>
              <w:contextualSpacing/>
            </w:pPr>
            <w:r>
              <w:t>1</w:t>
            </w:r>
          </w:p>
        </w:tc>
      </w:tr>
      <w:tr w:rsidR="002D177A" w:rsidRPr="00BE11BA" w14:paraId="3923ED2A" w14:textId="77777777" w:rsidTr="00304FEF">
        <w:trPr>
          <w:cantSplit/>
        </w:trPr>
        <w:tc>
          <w:tcPr>
            <w:tcW w:w="4305" w:type="dxa"/>
            <w:shd w:val="clear" w:color="auto" w:fill="auto"/>
            <w:tcMar>
              <w:top w:w="0" w:type="dxa"/>
              <w:left w:w="115" w:type="dxa"/>
              <w:bottom w:w="0" w:type="dxa"/>
              <w:right w:w="115" w:type="dxa"/>
            </w:tcMar>
          </w:tcPr>
          <w:p w14:paraId="4B5B650E" w14:textId="3020B755" w:rsidR="002D177A" w:rsidRPr="00BE11BA" w:rsidRDefault="002D177A" w:rsidP="002D177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0C40B7DC" w14:textId="2162DCF1" w:rsidR="002D177A" w:rsidRPr="00BE11BA" w:rsidRDefault="00BC3EE0" w:rsidP="00304FEF">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9DA2A5F" w14:textId="16D6CDCC" w:rsidR="002D177A" w:rsidRPr="00BE11BA" w:rsidRDefault="00BC3EE0" w:rsidP="00304FE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19841E0" w14:textId="5EC87EC3" w:rsidR="002D177A" w:rsidRPr="00BE11BA" w:rsidRDefault="00BC3EE0" w:rsidP="00304FEF">
            <w:pPr>
              <w:widowControl w:val="0"/>
              <w:pBdr>
                <w:top w:val="nil"/>
                <w:left w:val="nil"/>
                <w:bottom w:val="nil"/>
                <w:right w:val="nil"/>
                <w:between w:val="nil"/>
              </w:pBdr>
              <w:suppressAutoHyphens/>
              <w:spacing w:after="0" w:line="240" w:lineRule="auto"/>
              <w:contextualSpacing/>
            </w:pPr>
            <w:r>
              <w:t>1</w:t>
            </w:r>
          </w:p>
        </w:tc>
      </w:tr>
      <w:tr w:rsidR="002D177A" w:rsidRPr="00BE11BA" w14:paraId="4D04437A" w14:textId="77777777" w:rsidTr="00304FEF">
        <w:trPr>
          <w:cantSplit/>
        </w:trPr>
        <w:tc>
          <w:tcPr>
            <w:tcW w:w="6825" w:type="dxa"/>
            <w:gridSpan w:val="3"/>
            <w:shd w:val="clear" w:color="auto" w:fill="auto"/>
            <w:tcMar>
              <w:top w:w="0" w:type="dxa"/>
              <w:left w:w="115" w:type="dxa"/>
              <w:bottom w:w="0" w:type="dxa"/>
              <w:right w:w="115" w:type="dxa"/>
            </w:tcMar>
          </w:tcPr>
          <w:p w14:paraId="324E4657"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FED4886" w14:textId="2F9422F2" w:rsidR="002D177A" w:rsidRPr="00BE11BA" w:rsidRDefault="00BC3EE0" w:rsidP="002D177A">
            <w:pPr>
              <w:widowControl w:val="0"/>
              <w:pBdr>
                <w:top w:val="nil"/>
                <w:left w:val="nil"/>
                <w:bottom w:val="nil"/>
                <w:right w:val="nil"/>
                <w:between w:val="nil"/>
              </w:pBdr>
              <w:suppressAutoHyphens/>
              <w:spacing w:after="0" w:line="240" w:lineRule="auto"/>
              <w:contextualSpacing/>
            </w:pPr>
            <w:r>
              <w:t>2</w:t>
            </w:r>
            <w:r w:rsidR="002D177A" w:rsidRPr="00BE11BA">
              <w:t>n + 1</w:t>
            </w:r>
          </w:p>
        </w:tc>
      </w:tr>
      <w:tr w:rsidR="002D177A" w:rsidRPr="00BE11BA" w14:paraId="7D9AF7BF" w14:textId="77777777" w:rsidTr="00304FEF">
        <w:trPr>
          <w:cantSplit/>
        </w:trPr>
        <w:tc>
          <w:tcPr>
            <w:tcW w:w="6825" w:type="dxa"/>
            <w:gridSpan w:val="3"/>
            <w:shd w:val="clear" w:color="auto" w:fill="auto"/>
            <w:tcMar>
              <w:top w:w="0" w:type="dxa"/>
              <w:left w:w="115" w:type="dxa"/>
              <w:bottom w:w="0" w:type="dxa"/>
              <w:right w:w="115" w:type="dxa"/>
            </w:tcMar>
          </w:tcPr>
          <w:p w14:paraId="379D7078"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DF07A92" w14:textId="77777777" w:rsidR="002D177A" w:rsidRPr="00BE11BA" w:rsidRDefault="002D177A" w:rsidP="002D177A">
            <w:pPr>
              <w:widowControl w:val="0"/>
              <w:pBdr>
                <w:top w:val="nil"/>
                <w:left w:val="nil"/>
                <w:bottom w:val="nil"/>
                <w:right w:val="nil"/>
                <w:between w:val="nil"/>
              </w:pBdr>
              <w:suppressAutoHyphens/>
              <w:spacing w:after="0" w:line="240" w:lineRule="auto"/>
              <w:contextualSpacing/>
            </w:pPr>
            <w:r w:rsidRPr="00BE11BA">
              <w:t>O(n)</w:t>
            </w:r>
          </w:p>
        </w:tc>
      </w:tr>
    </w:tbl>
    <w:p w14:paraId="4862BC4B" w14:textId="77777777" w:rsidR="002D177A" w:rsidRDefault="002D177A" w:rsidP="002D177A">
      <w:pPr>
        <w:pStyle w:val="Title2"/>
        <w:jc w:val="left"/>
        <w:rPr>
          <w:b/>
          <w:bCs/>
        </w:rPr>
      </w:pPr>
    </w:p>
    <w:p w14:paraId="49C94DD0" w14:textId="72260CB2" w:rsidR="002D177A" w:rsidRDefault="002D177A" w:rsidP="002D177A">
      <w:pPr>
        <w:pStyle w:val="Title2"/>
        <w:jc w:val="left"/>
        <w:rPr>
          <w:b/>
          <w:bCs/>
        </w:rPr>
      </w:pPr>
      <w:r>
        <w:rPr>
          <w:b/>
          <w:bCs/>
        </w:rPr>
        <w:t>HashTables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2D177A" w:rsidRPr="00BE11BA" w14:paraId="1DA4BCF1" w14:textId="77777777" w:rsidTr="00304FEF">
        <w:trPr>
          <w:cantSplit/>
          <w:tblHeader/>
        </w:trPr>
        <w:tc>
          <w:tcPr>
            <w:tcW w:w="4305" w:type="dxa"/>
            <w:shd w:val="clear" w:color="auto" w:fill="auto"/>
            <w:tcMar>
              <w:top w:w="0" w:type="dxa"/>
              <w:left w:w="115" w:type="dxa"/>
              <w:bottom w:w="0" w:type="dxa"/>
              <w:right w:w="115" w:type="dxa"/>
            </w:tcMar>
          </w:tcPr>
          <w:p w14:paraId="71887741" w14:textId="77777777" w:rsidR="002D177A" w:rsidRPr="00BE11BA" w:rsidRDefault="002D177A" w:rsidP="002D177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53E603" w14:textId="77777777" w:rsidR="002D177A" w:rsidRPr="00BE11BA" w:rsidRDefault="002D177A" w:rsidP="002D177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CABBC0E" w14:textId="77777777" w:rsidR="002D177A" w:rsidRPr="00BE11BA" w:rsidRDefault="002D177A" w:rsidP="002D177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35A636A" w14:textId="77777777" w:rsidR="002D177A" w:rsidRPr="00BE11BA" w:rsidRDefault="002D177A" w:rsidP="002D177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2D177A" w:rsidRPr="00BE11BA" w14:paraId="752ACE6C" w14:textId="77777777" w:rsidTr="00304FEF">
        <w:trPr>
          <w:cantSplit/>
        </w:trPr>
        <w:tc>
          <w:tcPr>
            <w:tcW w:w="4305" w:type="dxa"/>
            <w:shd w:val="clear" w:color="auto" w:fill="auto"/>
            <w:tcMar>
              <w:top w:w="0" w:type="dxa"/>
              <w:left w:w="115" w:type="dxa"/>
              <w:bottom w:w="0" w:type="dxa"/>
              <w:right w:w="115" w:type="dxa"/>
            </w:tcMar>
          </w:tcPr>
          <w:p w14:paraId="53F11E73" w14:textId="77777777" w:rsidR="002D177A" w:rsidRPr="00BE11BA" w:rsidRDefault="002D177A" w:rsidP="002D177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642A04C1" w14:textId="7D99BD1C" w:rsidR="002D177A" w:rsidRPr="00BE11BA" w:rsidRDefault="005F7A5C" w:rsidP="00304FEF">
            <w:pPr>
              <w:widowControl w:val="0"/>
              <w:pBdr>
                <w:top w:val="nil"/>
                <w:left w:val="nil"/>
                <w:bottom w:val="nil"/>
                <w:right w:val="nil"/>
                <w:between w:val="nil"/>
              </w:pBdr>
              <w:suppressAutoHyphens/>
              <w:spacing w:after="0" w:line="240" w:lineRule="auto"/>
              <w:contextualSpacing/>
            </w:pPr>
            <w:r>
              <w:t>0</w:t>
            </w:r>
          </w:p>
        </w:tc>
        <w:tc>
          <w:tcPr>
            <w:tcW w:w="1260" w:type="dxa"/>
            <w:shd w:val="clear" w:color="auto" w:fill="auto"/>
            <w:tcMar>
              <w:top w:w="0" w:type="dxa"/>
              <w:left w:w="115" w:type="dxa"/>
              <w:bottom w:w="0" w:type="dxa"/>
              <w:right w:w="115" w:type="dxa"/>
            </w:tcMar>
          </w:tcPr>
          <w:p w14:paraId="3B055E4B" w14:textId="3D804F4A" w:rsidR="002D177A" w:rsidRPr="00BE11BA" w:rsidRDefault="005F7A5C" w:rsidP="00304FE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7FF3897" w14:textId="74DC69C4" w:rsidR="002D177A" w:rsidRPr="00BE11BA" w:rsidRDefault="005F7A5C" w:rsidP="00304FEF">
            <w:pPr>
              <w:widowControl w:val="0"/>
              <w:pBdr>
                <w:top w:val="nil"/>
                <w:left w:val="nil"/>
                <w:bottom w:val="nil"/>
                <w:right w:val="nil"/>
                <w:between w:val="nil"/>
              </w:pBdr>
              <w:suppressAutoHyphens/>
              <w:spacing w:after="0" w:line="240" w:lineRule="auto"/>
              <w:contextualSpacing/>
            </w:pPr>
            <w:r>
              <w:t>n</w:t>
            </w:r>
          </w:p>
        </w:tc>
      </w:tr>
      <w:tr w:rsidR="002D177A" w:rsidRPr="00BE11BA" w14:paraId="143F2655" w14:textId="77777777" w:rsidTr="00304FEF">
        <w:trPr>
          <w:cantSplit/>
        </w:trPr>
        <w:tc>
          <w:tcPr>
            <w:tcW w:w="4305" w:type="dxa"/>
            <w:shd w:val="clear" w:color="auto" w:fill="auto"/>
            <w:tcMar>
              <w:top w:w="0" w:type="dxa"/>
              <w:left w:w="115" w:type="dxa"/>
              <w:bottom w:w="0" w:type="dxa"/>
              <w:right w:w="115" w:type="dxa"/>
            </w:tcMar>
          </w:tcPr>
          <w:p w14:paraId="063DEFB6" w14:textId="48BB757C" w:rsidR="002D177A" w:rsidRPr="00BE11BA" w:rsidRDefault="002D177A" w:rsidP="002D177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if the course is the same as courseNumber</w:t>
            </w:r>
          </w:p>
        </w:tc>
        <w:tc>
          <w:tcPr>
            <w:tcW w:w="1260" w:type="dxa"/>
            <w:shd w:val="clear" w:color="auto" w:fill="auto"/>
            <w:tcMar>
              <w:top w:w="0" w:type="dxa"/>
              <w:left w:w="115" w:type="dxa"/>
              <w:bottom w:w="0" w:type="dxa"/>
              <w:right w:w="115" w:type="dxa"/>
            </w:tcMar>
          </w:tcPr>
          <w:p w14:paraId="1121D0F1" w14:textId="1F18E2CB" w:rsidR="002D177A" w:rsidRPr="00BE11BA" w:rsidRDefault="005F7A5C" w:rsidP="00304FEF">
            <w:pPr>
              <w:widowControl w:val="0"/>
              <w:pBdr>
                <w:top w:val="nil"/>
                <w:left w:val="nil"/>
                <w:bottom w:val="nil"/>
                <w:right w:val="nil"/>
                <w:between w:val="nil"/>
              </w:pBdr>
              <w:suppressAutoHyphens/>
              <w:spacing w:after="0" w:line="240" w:lineRule="auto"/>
              <w:contextualSpacing/>
            </w:pPr>
            <w:r>
              <w:t>0</w:t>
            </w:r>
          </w:p>
        </w:tc>
        <w:tc>
          <w:tcPr>
            <w:tcW w:w="1260" w:type="dxa"/>
            <w:shd w:val="clear" w:color="auto" w:fill="auto"/>
            <w:tcMar>
              <w:top w:w="0" w:type="dxa"/>
              <w:left w:w="115" w:type="dxa"/>
              <w:bottom w:w="0" w:type="dxa"/>
              <w:right w:w="115" w:type="dxa"/>
            </w:tcMar>
          </w:tcPr>
          <w:p w14:paraId="59596D63" w14:textId="70BA8D83" w:rsidR="002D177A" w:rsidRPr="00BE11BA" w:rsidRDefault="005F7A5C" w:rsidP="00304FE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6C665E0" w14:textId="128DB9CB" w:rsidR="002D177A" w:rsidRPr="00BE11BA" w:rsidRDefault="005F7A5C" w:rsidP="00304FEF">
            <w:pPr>
              <w:widowControl w:val="0"/>
              <w:pBdr>
                <w:top w:val="nil"/>
                <w:left w:val="nil"/>
                <w:bottom w:val="nil"/>
                <w:right w:val="nil"/>
                <w:between w:val="nil"/>
              </w:pBdr>
              <w:suppressAutoHyphens/>
              <w:spacing w:after="0" w:line="240" w:lineRule="auto"/>
              <w:contextualSpacing/>
            </w:pPr>
            <w:r>
              <w:t>n</w:t>
            </w:r>
          </w:p>
        </w:tc>
      </w:tr>
      <w:tr w:rsidR="002D177A" w:rsidRPr="00BE11BA" w14:paraId="46D0C04B" w14:textId="77777777" w:rsidTr="00304FEF">
        <w:trPr>
          <w:cantSplit/>
        </w:trPr>
        <w:tc>
          <w:tcPr>
            <w:tcW w:w="4305" w:type="dxa"/>
            <w:shd w:val="clear" w:color="auto" w:fill="auto"/>
            <w:tcMar>
              <w:top w:w="0" w:type="dxa"/>
              <w:left w:w="115" w:type="dxa"/>
              <w:bottom w:w="0" w:type="dxa"/>
              <w:right w:w="115" w:type="dxa"/>
            </w:tcMar>
          </w:tcPr>
          <w:p w14:paraId="55AE4A31" w14:textId="40406548" w:rsidR="002D177A" w:rsidRPr="00BE11BA" w:rsidRDefault="002D177A" w:rsidP="002D177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print out the course information</w:t>
            </w:r>
          </w:p>
        </w:tc>
        <w:tc>
          <w:tcPr>
            <w:tcW w:w="1260" w:type="dxa"/>
            <w:shd w:val="clear" w:color="auto" w:fill="auto"/>
            <w:tcMar>
              <w:top w:w="0" w:type="dxa"/>
              <w:left w:w="115" w:type="dxa"/>
              <w:bottom w:w="0" w:type="dxa"/>
              <w:right w:w="115" w:type="dxa"/>
            </w:tcMar>
          </w:tcPr>
          <w:p w14:paraId="1A61264D" w14:textId="58A0965D" w:rsidR="002D177A" w:rsidRPr="00BE11BA" w:rsidRDefault="005F7A5C" w:rsidP="00304FEF">
            <w:pPr>
              <w:widowControl w:val="0"/>
              <w:pBdr>
                <w:top w:val="nil"/>
                <w:left w:val="nil"/>
                <w:bottom w:val="nil"/>
                <w:right w:val="nil"/>
                <w:between w:val="nil"/>
              </w:pBdr>
              <w:suppressAutoHyphens/>
              <w:spacing w:after="0" w:line="240" w:lineRule="auto"/>
              <w:contextualSpacing/>
            </w:pPr>
            <w:r>
              <w:t>0</w:t>
            </w:r>
          </w:p>
        </w:tc>
        <w:tc>
          <w:tcPr>
            <w:tcW w:w="1260" w:type="dxa"/>
            <w:shd w:val="clear" w:color="auto" w:fill="auto"/>
            <w:tcMar>
              <w:top w:w="0" w:type="dxa"/>
              <w:left w:w="115" w:type="dxa"/>
              <w:bottom w:w="0" w:type="dxa"/>
              <w:right w:w="115" w:type="dxa"/>
            </w:tcMar>
          </w:tcPr>
          <w:p w14:paraId="1C070C0D" w14:textId="289FB191" w:rsidR="002D177A" w:rsidRPr="00BE11BA" w:rsidRDefault="005F7A5C" w:rsidP="00304FE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5660B6A" w14:textId="1BF82C14" w:rsidR="002D177A" w:rsidRPr="00BE11BA" w:rsidRDefault="005F7A5C" w:rsidP="00304FEF">
            <w:pPr>
              <w:widowControl w:val="0"/>
              <w:pBdr>
                <w:top w:val="nil"/>
                <w:left w:val="nil"/>
                <w:bottom w:val="nil"/>
                <w:right w:val="nil"/>
                <w:between w:val="nil"/>
              </w:pBdr>
              <w:suppressAutoHyphens/>
              <w:spacing w:after="0" w:line="240" w:lineRule="auto"/>
              <w:contextualSpacing/>
            </w:pPr>
            <w:r>
              <w:t>n</w:t>
            </w:r>
          </w:p>
        </w:tc>
      </w:tr>
      <w:tr w:rsidR="002D177A" w:rsidRPr="00BE11BA" w14:paraId="500FC1F7" w14:textId="77777777" w:rsidTr="00304FEF">
        <w:trPr>
          <w:cantSplit/>
        </w:trPr>
        <w:tc>
          <w:tcPr>
            <w:tcW w:w="4305" w:type="dxa"/>
            <w:shd w:val="clear" w:color="auto" w:fill="auto"/>
            <w:tcMar>
              <w:top w:w="0" w:type="dxa"/>
              <w:left w:w="115" w:type="dxa"/>
              <w:bottom w:w="0" w:type="dxa"/>
              <w:right w:w="115" w:type="dxa"/>
            </w:tcMar>
          </w:tcPr>
          <w:p w14:paraId="516DCE78" w14:textId="017A456A" w:rsidR="002D177A" w:rsidRPr="00BE11BA" w:rsidRDefault="002D177A" w:rsidP="002D177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7C96A788" w14:textId="7A9C789C" w:rsidR="002D177A" w:rsidRPr="00BE11BA" w:rsidRDefault="005F7A5C" w:rsidP="00304FEF">
            <w:pPr>
              <w:widowControl w:val="0"/>
              <w:pBdr>
                <w:top w:val="nil"/>
                <w:left w:val="nil"/>
                <w:bottom w:val="nil"/>
                <w:right w:val="nil"/>
                <w:between w:val="nil"/>
              </w:pBdr>
              <w:suppressAutoHyphens/>
              <w:spacing w:after="0" w:line="240" w:lineRule="auto"/>
              <w:contextualSpacing/>
            </w:pPr>
            <w:r>
              <w:t>0</w:t>
            </w:r>
          </w:p>
        </w:tc>
        <w:tc>
          <w:tcPr>
            <w:tcW w:w="1260" w:type="dxa"/>
            <w:shd w:val="clear" w:color="auto" w:fill="auto"/>
            <w:tcMar>
              <w:top w:w="0" w:type="dxa"/>
              <w:left w:w="115" w:type="dxa"/>
              <w:bottom w:w="0" w:type="dxa"/>
              <w:right w:w="115" w:type="dxa"/>
            </w:tcMar>
          </w:tcPr>
          <w:p w14:paraId="3AA619B9" w14:textId="0E28251E" w:rsidR="002D177A" w:rsidRPr="00BE11BA" w:rsidRDefault="005F7A5C" w:rsidP="00304FE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13597DD" w14:textId="5B5437C2" w:rsidR="002D177A" w:rsidRPr="00BE11BA" w:rsidRDefault="005F7A5C" w:rsidP="00304FEF">
            <w:pPr>
              <w:widowControl w:val="0"/>
              <w:pBdr>
                <w:top w:val="nil"/>
                <w:left w:val="nil"/>
                <w:bottom w:val="nil"/>
                <w:right w:val="nil"/>
                <w:between w:val="nil"/>
              </w:pBdr>
              <w:suppressAutoHyphens/>
              <w:spacing w:after="0" w:line="240" w:lineRule="auto"/>
              <w:contextualSpacing/>
            </w:pPr>
            <w:r>
              <w:t>n</w:t>
            </w:r>
          </w:p>
        </w:tc>
      </w:tr>
      <w:tr w:rsidR="002D177A" w:rsidRPr="00BE11BA" w14:paraId="7754100D" w14:textId="77777777" w:rsidTr="00304FEF">
        <w:trPr>
          <w:cantSplit/>
        </w:trPr>
        <w:tc>
          <w:tcPr>
            <w:tcW w:w="4305" w:type="dxa"/>
            <w:shd w:val="clear" w:color="auto" w:fill="auto"/>
            <w:tcMar>
              <w:top w:w="0" w:type="dxa"/>
              <w:left w:w="115" w:type="dxa"/>
              <w:bottom w:w="0" w:type="dxa"/>
              <w:right w:w="115" w:type="dxa"/>
            </w:tcMar>
          </w:tcPr>
          <w:p w14:paraId="079101EB" w14:textId="73F83E26" w:rsidR="002D177A" w:rsidRPr="00BE11BA" w:rsidRDefault="002D177A" w:rsidP="002D177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61033809" w14:textId="2BADA270" w:rsidR="002D177A" w:rsidRPr="00BE11BA" w:rsidRDefault="005F7A5C" w:rsidP="00304FEF">
            <w:pPr>
              <w:widowControl w:val="0"/>
              <w:pBdr>
                <w:top w:val="nil"/>
                <w:left w:val="nil"/>
                <w:bottom w:val="nil"/>
                <w:right w:val="nil"/>
                <w:between w:val="nil"/>
              </w:pBdr>
              <w:suppressAutoHyphens/>
              <w:spacing w:after="0" w:line="240" w:lineRule="auto"/>
              <w:contextualSpacing/>
            </w:pPr>
            <w:r>
              <w:t>0</w:t>
            </w:r>
          </w:p>
        </w:tc>
        <w:tc>
          <w:tcPr>
            <w:tcW w:w="1260" w:type="dxa"/>
            <w:shd w:val="clear" w:color="auto" w:fill="auto"/>
            <w:tcMar>
              <w:top w:w="0" w:type="dxa"/>
              <w:left w:w="115" w:type="dxa"/>
              <w:bottom w:w="0" w:type="dxa"/>
              <w:right w:w="115" w:type="dxa"/>
            </w:tcMar>
          </w:tcPr>
          <w:p w14:paraId="53899CCA" w14:textId="74F8E304" w:rsidR="002D177A" w:rsidRPr="00BE11BA" w:rsidRDefault="005F7A5C" w:rsidP="00304FE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150E452" w14:textId="4FF01F76" w:rsidR="002D177A" w:rsidRPr="00BE11BA" w:rsidRDefault="005F7A5C" w:rsidP="00304FEF">
            <w:pPr>
              <w:widowControl w:val="0"/>
              <w:pBdr>
                <w:top w:val="nil"/>
                <w:left w:val="nil"/>
                <w:bottom w:val="nil"/>
                <w:right w:val="nil"/>
                <w:between w:val="nil"/>
              </w:pBdr>
              <w:suppressAutoHyphens/>
              <w:spacing w:after="0" w:line="240" w:lineRule="auto"/>
              <w:contextualSpacing/>
            </w:pPr>
            <w:r>
              <w:t>n</w:t>
            </w:r>
          </w:p>
        </w:tc>
      </w:tr>
      <w:tr w:rsidR="002D177A" w:rsidRPr="00BE11BA" w14:paraId="1D27FBED" w14:textId="77777777" w:rsidTr="00304FEF">
        <w:trPr>
          <w:cantSplit/>
        </w:trPr>
        <w:tc>
          <w:tcPr>
            <w:tcW w:w="6825" w:type="dxa"/>
            <w:gridSpan w:val="3"/>
            <w:shd w:val="clear" w:color="auto" w:fill="auto"/>
            <w:tcMar>
              <w:top w:w="0" w:type="dxa"/>
              <w:left w:w="115" w:type="dxa"/>
              <w:bottom w:w="0" w:type="dxa"/>
              <w:right w:w="115" w:type="dxa"/>
            </w:tcMar>
          </w:tcPr>
          <w:p w14:paraId="6EF8C2FF"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jc w:val="right"/>
              <w:rPr>
                <w:b/>
              </w:rPr>
            </w:pPr>
            <w:r w:rsidRPr="00BE11BA">
              <w:rPr>
                <w:b/>
              </w:rPr>
              <w:lastRenderedPageBreak/>
              <w:t>Total Cost</w:t>
            </w:r>
          </w:p>
        </w:tc>
        <w:tc>
          <w:tcPr>
            <w:tcW w:w="1065" w:type="dxa"/>
            <w:shd w:val="clear" w:color="auto" w:fill="auto"/>
            <w:tcMar>
              <w:top w:w="0" w:type="dxa"/>
              <w:left w:w="115" w:type="dxa"/>
              <w:bottom w:w="0" w:type="dxa"/>
              <w:right w:w="115" w:type="dxa"/>
            </w:tcMar>
          </w:tcPr>
          <w:p w14:paraId="585DAFA4" w14:textId="4754988C" w:rsidR="002D177A" w:rsidRPr="00BE11BA" w:rsidRDefault="005F7A5C" w:rsidP="002D177A">
            <w:pPr>
              <w:widowControl w:val="0"/>
              <w:pBdr>
                <w:top w:val="nil"/>
                <w:left w:val="nil"/>
                <w:bottom w:val="nil"/>
                <w:right w:val="nil"/>
                <w:between w:val="nil"/>
              </w:pBdr>
              <w:suppressAutoHyphens/>
              <w:spacing w:after="0" w:line="240" w:lineRule="auto"/>
              <w:contextualSpacing/>
            </w:pPr>
            <w:r>
              <w:t>5</w:t>
            </w:r>
            <w:r w:rsidR="002D177A" w:rsidRPr="00BE11BA">
              <w:t>n + 1</w:t>
            </w:r>
          </w:p>
        </w:tc>
      </w:tr>
      <w:tr w:rsidR="002D177A" w:rsidRPr="00BE11BA" w14:paraId="3E970986" w14:textId="77777777" w:rsidTr="00304FEF">
        <w:trPr>
          <w:cantSplit/>
        </w:trPr>
        <w:tc>
          <w:tcPr>
            <w:tcW w:w="6825" w:type="dxa"/>
            <w:gridSpan w:val="3"/>
            <w:shd w:val="clear" w:color="auto" w:fill="auto"/>
            <w:tcMar>
              <w:top w:w="0" w:type="dxa"/>
              <w:left w:w="115" w:type="dxa"/>
              <w:bottom w:w="0" w:type="dxa"/>
              <w:right w:w="115" w:type="dxa"/>
            </w:tcMar>
          </w:tcPr>
          <w:p w14:paraId="21F8624E"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0E00E72" w14:textId="77777777" w:rsidR="002D177A" w:rsidRPr="00BE11BA" w:rsidRDefault="002D177A" w:rsidP="002D177A">
            <w:pPr>
              <w:widowControl w:val="0"/>
              <w:pBdr>
                <w:top w:val="nil"/>
                <w:left w:val="nil"/>
                <w:bottom w:val="nil"/>
                <w:right w:val="nil"/>
                <w:between w:val="nil"/>
              </w:pBdr>
              <w:suppressAutoHyphens/>
              <w:spacing w:after="0" w:line="240" w:lineRule="auto"/>
              <w:contextualSpacing/>
            </w:pPr>
            <w:r w:rsidRPr="00BE11BA">
              <w:t>O(n)</w:t>
            </w:r>
          </w:p>
        </w:tc>
      </w:tr>
    </w:tbl>
    <w:p w14:paraId="05FA61D9" w14:textId="77777777" w:rsidR="002D177A" w:rsidRDefault="002D177A" w:rsidP="002D177A">
      <w:pPr>
        <w:pStyle w:val="Title2"/>
        <w:jc w:val="left"/>
        <w:rPr>
          <w:b/>
          <w:bCs/>
        </w:rPr>
      </w:pPr>
    </w:p>
    <w:p w14:paraId="3ACF109A" w14:textId="22A7F2EB" w:rsidR="002D177A" w:rsidRDefault="002D177A" w:rsidP="002D177A">
      <w:pPr>
        <w:pStyle w:val="Title2"/>
        <w:jc w:val="left"/>
        <w:rPr>
          <w:b/>
          <w:bCs/>
        </w:rPr>
      </w:pPr>
      <w:r>
        <w:rPr>
          <w:b/>
          <w:bCs/>
        </w:rPr>
        <w:t>Binary Tree Search</w:t>
      </w:r>
    </w:p>
    <w:p w14:paraId="59B5DC0E" w14:textId="77777777" w:rsidR="002D177A" w:rsidRDefault="002D177A" w:rsidP="002D177A">
      <w:pPr>
        <w:pStyle w:val="Title2"/>
        <w:jc w:val="left"/>
        <w:rPr>
          <w:b/>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2D177A" w:rsidRPr="00BE11BA" w14:paraId="7BEB5E54" w14:textId="77777777" w:rsidTr="00304FEF">
        <w:trPr>
          <w:cantSplit/>
          <w:tblHeader/>
        </w:trPr>
        <w:tc>
          <w:tcPr>
            <w:tcW w:w="4305" w:type="dxa"/>
            <w:shd w:val="clear" w:color="auto" w:fill="auto"/>
            <w:tcMar>
              <w:top w:w="0" w:type="dxa"/>
              <w:left w:w="115" w:type="dxa"/>
              <w:bottom w:w="0" w:type="dxa"/>
              <w:right w:w="115" w:type="dxa"/>
            </w:tcMar>
          </w:tcPr>
          <w:p w14:paraId="51394A6E" w14:textId="77777777" w:rsidR="002D177A" w:rsidRPr="00BE11BA" w:rsidRDefault="002D177A" w:rsidP="002D177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DE93B07" w14:textId="77777777" w:rsidR="002D177A" w:rsidRPr="00BE11BA" w:rsidRDefault="002D177A" w:rsidP="002D177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78A2DF9" w14:textId="77777777" w:rsidR="002D177A" w:rsidRPr="00BE11BA" w:rsidRDefault="002D177A" w:rsidP="002D177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B12664D" w14:textId="77777777" w:rsidR="002D177A" w:rsidRPr="00BE11BA" w:rsidRDefault="002D177A" w:rsidP="002D177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2D177A" w:rsidRPr="00BE11BA" w14:paraId="280B7F0B" w14:textId="77777777" w:rsidTr="00304FEF">
        <w:trPr>
          <w:cantSplit/>
        </w:trPr>
        <w:tc>
          <w:tcPr>
            <w:tcW w:w="4305" w:type="dxa"/>
            <w:shd w:val="clear" w:color="auto" w:fill="auto"/>
            <w:tcMar>
              <w:top w:w="0" w:type="dxa"/>
              <w:left w:w="115" w:type="dxa"/>
              <w:bottom w:w="0" w:type="dxa"/>
              <w:right w:w="115" w:type="dxa"/>
            </w:tcMar>
          </w:tcPr>
          <w:p w14:paraId="0F8EABDD" w14:textId="77777777" w:rsidR="002D177A" w:rsidRPr="00BE11BA" w:rsidRDefault="002D177A" w:rsidP="002D177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6F63EDC3" w14:textId="428A0273" w:rsidR="002D177A" w:rsidRPr="00BE11BA" w:rsidRDefault="00BC3EE0" w:rsidP="00304FEF">
            <w:pPr>
              <w:widowControl w:val="0"/>
              <w:pBdr>
                <w:top w:val="nil"/>
                <w:left w:val="nil"/>
                <w:bottom w:val="nil"/>
                <w:right w:val="nil"/>
                <w:between w:val="nil"/>
              </w:pBdr>
              <w:suppressAutoHyphens/>
              <w:spacing w:after="0" w:line="240" w:lineRule="auto"/>
              <w:contextualSpacing/>
            </w:pPr>
            <w:r>
              <w:t>0</w:t>
            </w:r>
          </w:p>
        </w:tc>
        <w:tc>
          <w:tcPr>
            <w:tcW w:w="1260" w:type="dxa"/>
            <w:shd w:val="clear" w:color="auto" w:fill="auto"/>
            <w:tcMar>
              <w:top w:w="0" w:type="dxa"/>
              <w:left w:w="115" w:type="dxa"/>
              <w:bottom w:w="0" w:type="dxa"/>
              <w:right w:w="115" w:type="dxa"/>
            </w:tcMar>
          </w:tcPr>
          <w:p w14:paraId="67A53FAF"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9890181"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pPr>
            <w:r w:rsidRPr="00BE11BA">
              <w:t>n</w:t>
            </w:r>
          </w:p>
        </w:tc>
      </w:tr>
      <w:tr w:rsidR="002D177A" w:rsidRPr="00BE11BA" w14:paraId="477A4F75" w14:textId="77777777" w:rsidTr="00304FEF">
        <w:trPr>
          <w:cantSplit/>
        </w:trPr>
        <w:tc>
          <w:tcPr>
            <w:tcW w:w="4305" w:type="dxa"/>
            <w:shd w:val="clear" w:color="auto" w:fill="auto"/>
            <w:tcMar>
              <w:top w:w="0" w:type="dxa"/>
              <w:left w:w="115" w:type="dxa"/>
              <w:bottom w:w="0" w:type="dxa"/>
              <w:right w:w="115" w:type="dxa"/>
            </w:tcMar>
          </w:tcPr>
          <w:p w14:paraId="5C157FEB" w14:textId="64BAD03C" w:rsidR="002D177A" w:rsidRPr="00BE11BA" w:rsidRDefault="002D177A" w:rsidP="002D177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if the course is the same as courseNumber</w:t>
            </w:r>
          </w:p>
        </w:tc>
        <w:tc>
          <w:tcPr>
            <w:tcW w:w="1260" w:type="dxa"/>
            <w:shd w:val="clear" w:color="auto" w:fill="auto"/>
            <w:tcMar>
              <w:top w:w="0" w:type="dxa"/>
              <w:left w:w="115" w:type="dxa"/>
              <w:bottom w:w="0" w:type="dxa"/>
              <w:right w:w="115" w:type="dxa"/>
            </w:tcMar>
          </w:tcPr>
          <w:p w14:paraId="3FD939AE" w14:textId="41CEE707" w:rsidR="002D177A" w:rsidRPr="00BE11BA" w:rsidRDefault="00BC3EE0" w:rsidP="00304FEF">
            <w:pPr>
              <w:widowControl w:val="0"/>
              <w:pBdr>
                <w:top w:val="nil"/>
                <w:left w:val="nil"/>
                <w:bottom w:val="nil"/>
                <w:right w:val="nil"/>
                <w:between w:val="nil"/>
              </w:pBdr>
              <w:suppressAutoHyphens/>
              <w:spacing w:after="0" w:line="240" w:lineRule="auto"/>
              <w:contextualSpacing/>
            </w:pPr>
            <w:r>
              <w:t>0</w:t>
            </w:r>
          </w:p>
        </w:tc>
        <w:tc>
          <w:tcPr>
            <w:tcW w:w="1260" w:type="dxa"/>
            <w:shd w:val="clear" w:color="auto" w:fill="auto"/>
            <w:tcMar>
              <w:top w:w="0" w:type="dxa"/>
              <w:left w:w="115" w:type="dxa"/>
              <w:bottom w:w="0" w:type="dxa"/>
              <w:right w:w="115" w:type="dxa"/>
            </w:tcMar>
          </w:tcPr>
          <w:p w14:paraId="0B86A3DA"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7489B4A"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pPr>
            <w:r w:rsidRPr="00BE11BA">
              <w:t>n</w:t>
            </w:r>
          </w:p>
        </w:tc>
      </w:tr>
      <w:tr w:rsidR="002D177A" w:rsidRPr="00BE11BA" w14:paraId="7CF5B1A0" w14:textId="77777777" w:rsidTr="00304FEF">
        <w:trPr>
          <w:cantSplit/>
        </w:trPr>
        <w:tc>
          <w:tcPr>
            <w:tcW w:w="4305" w:type="dxa"/>
            <w:shd w:val="clear" w:color="auto" w:fill="auto"/>
            <w:tcMar>
              <w:top w:w="0" w:type="dxa"/>
              <w:left w:w="115" w:type="dxa"/>
              <w:bottom w:w="0" w:type="dxa"/>
              <w:right w:w="115" w:type="dxa"/>
            </w:tcMar>
          </w:tcPr>
          <w:p w14:paraId="3A4712B9" w14:textId="55573C34" w:rsidR="002D177A" w:rsidRPr="00BE11BA" w:rsidRDefault="002D177A" w:rsidP="002D177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print out the course information</w:t>
            </w:r>
          </w:p>
        </w:tc>
        <w:tc>
          <w:tcPr>
            <w:tcW w:w="1260" w:type="dxa"/>
            <w:shd w:val="clear" w:color="auto" w:fill="auto"/>
            <w:tcMar>
              <w:top w:w="0" w:type="dxa"/>
              <w:left w:w="115" w:type="dxa"/>
              <w:bottom w:w="0" w:type="dxa"/>
              <w:right w:w="115" w:type="dxa"/>
            </w:tcMar>
          </w:tcPr>
          <w:p w14:paraId="53A6072B" w14:textId="350302F9" w:rsidR="002D177A" w:rsidRPr="00BE11BA" w:rsidRDefault="00BC3EE0" w:rsidP="00304FEF">
            <w:pPr>
              <w:widowControl w:val="0"/>
              <w:pBdr>
                <w:top w:val="nil"/>
                <w:left w:val="nil"/>
                <w:bottom w:val="nil"/>
                <w:right w:val="nil"/>
                <w:between w:val="nil"/>
              </w:pBdr>
              <w:suppressAutoHyphens/>
              <w:spacing w:after="0" w:line="240" w:lineRule="auto"/>
              <w:contextualSpacing/>
            </w:pPr>
            <w:r>
              <w:t>0</w:t>
            </w:r>
          </w:p>
        </w:tc>
        <w:tc>
          <w:tcPr>
            <w:tcW w:w="1260" w:type="dxa"/>
            <w:shd w:val="clear" w:color="auto" w:fill="auto"/>
            <w:tcMar>
              <w:top w:w="0" w:type="dxa"/>
              <w:left w:w="115" w:type="dxa"/>
              <w:bottom w:w="0" w:type="dxa"/>
              <w:right w:w="115" w:type="dxa"/>
            </w:tcMar>
          </w:tcPr>
          <w:p w14:paraId="236DCCCC" w14:textId="7D28CF09" w:rsidR="002D177A" w:rsidRPr="00BE11BA" w:rsidRDefault="005F7A5C" w:rsidP="00304FE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6566F39" w14:textId="67D8EABC" w:rsidR="002D177A" w:rsidRPr="00BE11BA" w:rsidRDefault="005F7A5C" w:rsidP="00304FEF">
            <w:pPr>
              <w:widowControl w:val="0"/>
              <w:pBdr>
                <w:top w:val="nil"/>
                <w:left w:val="nil"/>
                <w:bottom w:val="nil"/>
                <w:right w:val="nil"/>
                <w:between w:val="nil"/>
              </w:pBdr>
              <w:suppressAutoHyphens/>
              <w:spacing w:after="0" w:line="240" w:lineRule="auto"/>
              <w:contextualSpacing/>
            </w:pPr>
            <w:r>
              <w:t>n</w:t>
            </w:r>
          </w:p>
        </w:tc>
      </w:tr>
      <w:tr w:rsidR="002D177A" w:rsidRPr="00BE11BA" w14:paraId="66CDD199" w14:textId="77777777" w:rsidTr="00304FEF">
        <w:trPr>
          <w:cantSplit/>
        </w:trPr>
        <w:tc>
          <w:tcPr>
            <w:tcW w:w="4305" w:type="dxa"/>
            <w:shd w:val="clear" w:color="auto" w:fill="auto"/>
            <w:tcMar>
              <w:top w:w="0" w:type="dxa"/>
              <w:left w:w="115" w:type="dxa"/>
              <w:bottom w:w="0" w:type="dxa"/>
              <w:right w:w="115" w:type="dxa"/>
            </w:tcMar>
          </w:tcPr>
          <w:p w14:paraId="78AC31BF" w14:textId="5C2AEDF3" w:rsidR="002D177A" w:rsidRPr="00BE11BA" w:rsidRDefault="002D177A" w:rsidP="002D177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00FD5883" w14:textId="1A346C2E" w:rsidR="002D177A" w:rsidRPr="00BE11BA" w:rsidRDefault="00BC3EE0" w:rsidP="00304FEF">
            <w:pPr>
              <w:widowControl w:val="0"/>
              <w:pBdr>
                <w:top w:val="nil"/>
                <w:left w:val="nil"/>
                <w:bottom w:val="nil"/>
                <w:right w:val="nil"/>
                <w:between w:val="nil"/>
              </w:pBdr>
              <w:suppressAutoHyphens/>
              <w:spacing w:after="0" w:line="240" w:lineRule="auto"/>
              <w:contextualSpacing/>
            </w:pPr>
            <w:r>
              <w:t>0</w:t>
            </w:r>
          </w:p>
        </w:tc>
        <w:tc>
          <w:tcPr>
            <w:tcW w:w="1260" w:type="dxa"/>
            <w:shd w:val="clear" w:color="auto" w:fill="auto"/>
            <w:tcMar>
              <w:top w:w="0" w:type="dxa"/>
              <w:left w:w="115" w:type="dxa"/>
              <w:bottom w:w="0" w:type="dxa"/>
              <w:right w:w="115" w:type="dxa"/>
            </w:tcMar>
          </w:tcPr>
          <w:p w14:paraId="12395144"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BEF4F9B"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pPr>
            <w:r w:rsidRPr="00BE11BA">
              <w:t>n</w:t>
            </w:r>
          </w:p>
        </w:tc>
      </w:tr>
      <w:tr w:rsidR="002D177A" w:rsidRPr="00BE11BA" w14:paraId="22B2E888" w14:textId="77777777" w:rsidTr="00304FEF">
        <w:trPr>
          <w:cantSplit/>
        </w:trPr>
        <w:tc>
          <w:tcPr>
            <w:tcW w:w="4305" w:type="dxa"/>
            <w:shd w:val="clear" w:color="auto" w:fill="auto"/>
            <w:tcMar>
              <w:top w:w="0" w:type="dxa"/>
              <w:left w:w="115" w:type="dxa"/>
              <w:bottom w:w="0" w:type="dxa"/>
              <w:right w:w="115" w:type="dxa"/>
            </w:tcMar>
          </w:tcPr>
          <w:p w14:paraId="00EECC7A" w14:textId="5D15F95A" w:rsidR="002D177A" w:rsidRPr="00BE11BA" w:rsidRDefault="002D177A" w:rsidP="002D177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64271B64" w14:textId="5BEEC1D6" w:rsidR="002D177A" w:rsidRPr="00BE11BA" w:rsidRDefault="00BC3EE0" w:rsidP="00304FEF">
            <w:pPr>
              <w:widowControl w:val="0"/>
              <w:pBdr>
                <w:top w:val="nil"/>
                <w:left w:val="nil"/>
                <w:bottom w:val="nil"/>
                <w:right w:val="nil"/>
                <w:between w:val="nil"/>
              </w:pBdr>
              <w:suppressAutoHyphens/>
              <w:spacing w:after="0" w:line="240" w:lineRule="auto"/>
              <w:contextualSpacing/>
            </w:pPr>
            <w:r>
              <w:t>0</w:t>
            </w:r>
          </w:p>
        </w:tc>
        <w:tc>
          <w:tcPr>
            <w:tcW w:w="1260" w:type="dxa"/>
            <w:shd w:val="clear" w:color="auto" w:fill="auto"/>
            <w:tcMar>
              <w:top w:w="0" w:type="dxa"/>
              <w:left w:w="115" w:type="dxa"/>
              <w:bottom w:w="0" w:type="dxa"/>
              <w:right w:w="115" w:type="dxa"/>
            </w:tcMar>
          </w:tcPr>
          <w:p w14:paraId="4B52B893"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F7FBE43"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pPr>
            <w:r w:rsidRPr="00BE11BA">
              <w:t>n</w:t>
            </w:r>
          </w:p>
        </w:tc>
      </w:tr>
      <w:tr w:rsidR="002D177A" w:rsidRPr="00BE11BA" w14:paraId="2DFADA0A" w14:textId="77777777" w:rsidTr="00304FEF">
        <w:trPr>
          <w:cantSplit/>
        </w:trPr>
        <w:tc>
          <w:tcPr>
            <w:tcW w:w="6825" w:type="dxa"/>
            <w:gridSpan w:val="3"/>
            <w:shd w:val="clear" w:color="auto" w:fill="auto"/>
            <w:tcMar>
              <w:top w:w="0" w:type="dxa"/>
              <w:left w:w="115" w:type="dxa"/>
              <w:bottom w:w="0" w:type="dxa"/>
              <w:right w:w="115" w:type="dxa"/>
            </w:tcMar>
          </w:tcPr>
          <w:p w14:paraId="448F7B3A"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F774765" w14:textId="0A9002E3" w:rsidR="002D177A" w:rsidRPr="00BE11BA" w:rsidRDefault="00BC3EE0" w:rsidP="002D177A">
            <w:pPr>
              <w:widowControl w:val="0"/>
              <w:pBdr>
                <w:top w:val="nil"/>
                <w:left w:val="nil"/>
                <w:bottom w:val="nil"/>
                <w:right w:val="nil"/>
                <w:between w:val="nil"/>
              </w:pBdr>
              <w:suppressAutoHyphens/>
              <w:spacing w:after="0" w:line="240" w:lineRule="auto"/>
              <w:contextualSpacing/>
            </w:pPr>
            <w:r>
              <w:t>5</w:t>
            </w:r>
            <w:r w:rsidR="002D177A" w:rsidRPr="00BE11BA">
              <w:t>n + 1</w:t>
            </w:r>
          </w:p>
        </w:tc>
      </w:tr>
      <w:tr w:rsidR="002D177A" w:rsidRPr="00BE11BA" w14:paraId="2BAEC357" w14:textId="77777777" w:rsidTr="00304FEF">
        <w:trPr>
          <w:cantSplit/>
        </w:trPr>
        <w:tc>
          <w:tcPr>
            <w:tcW w:w="6825" w:type="dxa"/>
            <w:gridSpan w:val="3"/>
            <w:shd w:val="clear" w:color="auto" w:fill="auto"/>
            <w:tcMar>
              <w:top w:w="0" w:type="dxa"/>
              <w:left w:w="115" w:type="dxa"/>
              <w:bottom w:w="0" w:type="dxa"/>
              <w:right w:w="115" w:type="dxa"/>
            </w:tcMar>
          </w:tcPr>
          <w:p w14:paraId="0B8B7E23" w14:textId="77777777" w:rsidR="002D177A" w:rsidRPr="00BE11BA" w:rsidRDefault="002D177A" w:rsidP="00304FE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172C9A7" w14:textId="77777777" w:rsidR="002D177A" w:rsidRPr="00BE11BA" w:rsidRDefault="002D177A" w:rsidP="002D177A">
            <w:pPr>
              <w:widowControl w:val="0"/>
              <w:pBdr>
                <w:top w:val="nil"/>
                <w:left w:val="nil"/>
                <w:bottom w:val="nil"/>
                <w:right w:val="nil"/>
                <w:between w:val="nil"/>
              </w:pBdr>
              <w:suppressAutoHyphens/>
              <w:spacing w:after="0" w:line="240" w:lineRule="auto"/>
              <w:contextualSpacing/>
            </w:pPr>
            <w:r w:rsidRPr="00BE11BA">
              <w:t>O(n)</w:t>
            </w:r>
          </w:p>
        </w:tc>
      </w:tr>
    </w:tbl>
    <w:p w14:paraId="00582969" w14:textId="77777777" w:rsidR="002D177A" w:rsidRPr="00BC3EE0" w:rsidRDefault="002D177A" w:rsidP="002D177A">
      <w:pPr>
        <w:pStyle w:val="Title2"/>
        <w:jc w:val="left"/>
        <w:rPr>
          <w:rFonts w:asciiTheme="majorHAnsi" w:hAnsiTheme="majorHAnsi" w:cstheme="majorHAnsi"/>
          <w:b/>
          <w:bCs/>
          <w:sz w:val="52"/>
          <w:szCs w:val="52"/>
        </w:rPr>
      </w:pPr>
    </w:p>
    <w:p w14:paraId="0499FF55" w14:textId="7F1F74CC" w:rsidR="00BC3EE0" w:rsidRDefault="00BC3EE0" w:rsidP="00BC3EE0">
      <w:pPr>
        <w:pStyle w:val="Title2"/>
        <w:rPr>
          <w:rFonts w:asciiTheme="majorHAnsi" w:hAnsiTheme="majorHAnsi" w:cstheme="majorHAnsi"/>
          <w:sz w:val="52"/>
          <w:szCs w:val="52"/>
        </w:rPr>
      </w:pPr>
      <w:r w:rsidRPr="00BC3EE0">
        <w:rPr>
          <w:rFonts w:asciiTheme="majorHAnsi" w:hAnsiTheme="majorHAnsi" w:cstheme="majorHAnsi"/>
          <w:sz w:val="52"/>
          <w:szCs w:val="52"/>
        </w:rPr>
        <w:t>Advantages and Disadvantages</w:t>
      </w:r>
    </w:p>
    <w:p w14:paraId="25B388E3" w14:textId="36879532" w:rsidR="00BC3EE0" w:rsidRDefault="00BC3EE0" w:rsidP="00BC3EE0">
      <w:pPr>
        <w:pStyle w:val="Title2"/>
        <w:spacing w:line="480" w:lineRule="auto"/>
        <w:jc w:val="left"/>
        <w:rPr>
          <w:rFonts w:cstheme="minorHAnsi"/>
          <w:b/>
          <w:bCs/>
          <w:sz w:val="24"/>
          <w:szCs w:val="24"/>
        </w:rPr>
      </w:pPr>
      <w:r w:rsidRPr="00BC3EE0">
        <w:rPr>
          <w:rFonts w:cstheme="minorHAnsi"/>
          <w:b/>
          <w:bCs/>
          <w:sz w:val="24"/>
          <w:szCs w:val="24"/>
        </w:rPr>
        <w:t>Vector</w:t>
      </w:r>
    </w:p>
    <w:p w14:paraId="2F4FA243" w14:textId="00407E69" w:rsidR="00386074" w:rsidRDefault="00BC3EE0" w:rsidP="00BC3EE0">
      <w:pPr>
        <w:pStyle w:val="Title2"/>
        <w:spacing w:line="480" w:lineRule="auto"/>
        <w:jc w:val="left"/>
        <w:rPr>
          <w:rFonts w:cstheme="minorHAnsi"/>
          <w:sz w:val="24"/>
          <w:szCs w:val="24"/>
        </w:rPr>
      </w:pPr>
      <w:r>
        <w:rPr>
          <w:rFonts w:cstheme="minorHAnsi"/>
          <w:sz w:val="24"/>
          <w:szCs w:val="24"/>
        </w:rPr>
        <w:tab/>
        <w:t xml:space="preserve">Vectors are arrays that are dynamic and provide a simple straightforward structure for data. Vectors has the ability to store and manage the course information. With my analysis, I see that </w:t>
      </w:r>
      <w:r w:rsidR="00386074">
        <w:rPr>
          <w:rFonts w:cstheme="minorHAnsi"/>
          <w:sz w:val="24"/>
          <w:szCs w:val="24"/>
        </w:rPr>
        <w:t>Vectors are relatively efficient with loading the courses from the CSV file. The time complexity allows the vector to have quick data insertion thus making it appropriate for courses that are moderate in number. Vectors also has the ability to efficiency to search and print the course information based on the course number. But Vectors can pose an inefficiency with the sorting operation that is required for printing all the courses in alphabetical order.</w:t>
      </w:r>
    </w:p>
    <w:p w14:paraId="0794B3F7" w14:textId="0085FD36" w:rsidR="00BC3EE0" w:rsidRDefault="00BC3EE0" w:rsidP="00BC3EE0">
      <w:pPr>
        <w:pStyle w:val="Title2"/>
        <w:spacing w:line="480" w:lineRule="auto"/>
        <w:jc w:val="left"/>
        <w:rPr>
          <w:rFonts w:cstheme="minorHAnsi"/>
          <w:b/>
          <w:bCs/>
          <w:sz w:val="24"/>
          <w:szCs w:val="24"/>
        </w:rPr>
      </w:pPr>
      <w:r>
        <w:rPr>
          <w:rFonts w:cstheme="minorHAnsi"/>
          <w:b/>
          <w:bCs/>
          <w:sz w:val="24"/>
          <w:szCs w:val="24"/>
        </w:rPr>
        <w:t>Hash Table</w:t>
      </w:r>
    </w:p>
    <w:p w14:paraId="239862E3" w14:textId="3E9270E4" w:rsidR="00386074" w:rsidRPr="00386074" w:rsidRDefault="00386074" w:rsidP="002D31B4">
      <w:pPr>
        <w:pStyle w:val="Title2"/>
        <w:spacing w:line="480" w:lineRule="auto"/>
        <w:ind w:firstLine="720"/>
        <w:jc w:val="left"/>
        <w:rPr>
          <w:rFonts w:cstheme="minorHAnsi"/>
          <w:sz w:val="24"/>
          <w:szCs w:val="24"/>
        </w:rPr>
      </w:pPr>
      <w:r>
        <w:rPr>
          <w:rFonts w:cstheme="minorHAnsi"/>
          <w:sz w:val="24"/>
          <w:szCs w:val="24"/>
        </w:rPr>
        <w:t xml:space="preserve">Hash Tables are great for efficient data storage and data retrieval. While Hash Tables are not as fast as Vectors, it can still be used to load courses into a hash table. Hash Tables does </w:t>
      </w:r>
      <w:r>
        <w:rPr>
          <w:rFonts w:cstheme="minorHAnsi"/>
          <w:sz w:val="24"/>
          <w:szCs w:val="24"/>
        </w:rPr>
        <w:lastRenderedPageBreak/>
        <w:t xml:space="preserve">allow for fast data inserting times. Hash tables can be great for pulling prerequisites for a course </w:t>
      </w:r>
      <w:r w:rsidR="002D31B4">
        <w:rPr>
          <w:rFonts w:cstheme="minorHAnsi"/>
          <w:sz w:val="24"/>
          <w:szCs w:val="24"/>
        </w:rPr>
        <w:t>and printing the course information and prerequisites out if the prerequisites is the main focus but like Vectors the issue arises with placing the courses in alphabetical order because using a hash table does not guarantee the ability to sort thus causing the coder to user additional steps.</w:t>
      </w:r>
    </w:p>
    <w:p w14:paraId="5975E42A" w14:textId="5AF683BF" w:rsidR="00BC3EE0" w:rsidRDefault="00BC3EE0" w:rsidP="00BC3EE0">
      <w:pPr>
        <w:pStyle w:val="Title2"/>
        <w:spacing w:line="480" w:lineRule="auto"/>
        <w:jc w:val="left"/>
        <w:rPr>
          <w:rFonts w:cstheme="minorHAnsi"/>
          <w:b/>
          <w:bCs/>
          <w:sz w:val="24"/>
          <w:szCs w:val="24"/>
        </w:rPr>
      </w:pPr>
      <w:r>
        <w:rPr>
          <w:rFonts w:cstheme="minorHAnsi"/>
          <w:b/>
          <w:bCs/>
          <w:sz w:val="24"/>
          <w:szCs w:val="24"/>
        </w:rPr>
        <w:t>Binary Tree Search</w:t>
      </w:r>
    </w:p>
    <w:p w14:paraId="7CA2AD17" w14:textId="752B8CFF" w:rsidR="00386074" w:rsidRPr="00386074" w:rsidRDefault="002D31B4" w:rsidP="00BC3EE0">
      <w:pPr>
        <w:pStyle w:val="Title2"/>
        <w:spacing w:line="480" w:lineRule="auto"/>
        <w:jc w:val="left"/>
        <w:rPr>
          <w:rFonts w:cstheme="minorHAnsi"/>
          <w:sz w:val="24"/>
          <w:szCs w:val="24"/>
        </w:rPr>
      </w:pPr>
      <w:r>
        <w:rPr>
          <w:rFonts w:cstheme="minorHAnsi"/>
          <w:sz w:val="24"/>
          <w:szCs w:val="24"/>
        </w:rPr>
        <w:tab/>
        <w:t>Binary Tree Search is an organized hierarchical structure that is used for storing the course information. The runtime for the functions is reasonable for loading the courses into a binary tree search. The balanced structure of a Binary Tree provides rapid insertion times for the data. The advantages allows for the tree to be searched quick which allows for frequent data retrieval. The binary tree also has an efficient course for printing and sorting like Vectors.</w:t>
      </w:r>
    </w:p>
    <w:p w14:paraId="4B5450BB" w14:textId="053FB732" w:rsidR="00BC3EE0" w:rsidRDefault="00BC3EE0" w:rsidP="00BC3EE0">
      <w:pPr>
        <w:pStyle w:val="Title2"/>
        <w:spacing w:line="480" w:lineRule="auto"/>
        <w:jc w:val="left"/>
        <w:rPr>
          <w:rFonts w:cstheme="minorHAnsi"/>
          <w:b/>
          <w:bCs/>
          <w:sz w:val="24"/>
          <w:szCs w:val="24"/>
        </w:rPr>
      </w:pPr>
      <w:r>
        <w:rPr>
          <w:rFonts w:cstheme="minorHAnsi"/>
          <w:b/>
          <w:bCs/>
          <w:sz w:val="24"/>
          <w:szCs w:val="24"/>
        </w:rPr>
        <w:t>Recommendation</w:t>
      </w:r>
    </w:p>
    <w:p w14:paraId="2E72C9C9" w14:textId="0E29ADE4" w:rsidR="002D31B4" w:rsidRPr="00E26E18" w:rsidRDefault="002D31B4" w:rsidP="00BC3EE0">
      <w:pPr>
        <w:pStyle w:val="Title2"/>
        <w:spacing w:line="480" w:lineRule="auto"/>
        <w:jc w:val="left"/>
        <w:rPr>
          <w:rFonts w:cstheme="minorHAnsi"/>
          <w:sz w:val="24"/>
          <w:szCs w:val="24"/>
        </w:rPr>
      </w:pPr>
      <w:r>
        <w:rPr>
          <w:rFonts w:cstheme="minorHAnsi"/>
          <w:b/>
          <w:bCs/>
          <w:sz w:val="24"/>
          <w:szCs w:val="24"/>
        </w:rPr>
        <w:tab/>
      </w:r>
      <w:r w:rsidR="00E26E18">
        <w:rPr>
          <w:rFonts w:cstheme="minorHAnsi"/>
          <w:sz w:val="24"/>
          <w:szCs w:val="24"/>
        </w:rPr>
        <w:t>Each of the data structures allows for several advantages and disadvantages when managing the course information. Vectors have a simple, straightforward structure while the time complexity makes it ideal for small operations and data sets. Hash tables are great for rapid data storage and data retrieval making them ideal for applications that need quick searches to happen but if there is chaining then hash tables are less efficient than vectors or binary tree searches. Binary Tree Search structures allow for quick searches and efficient printing but can need additional steps for sorting. I would recommend using the binary tree search structure to maintain the course information for the ABCU system because the binary tree has an efficient runtime for printing, and has advantages for sorting the courses in alphabetical order.</w:t>
      </w:r>
    </w:p>
    <w:p w14:paraId="6624C52E" w14:textId="77777777" w:rsidR="00386074" w:rsidRPr="00386074" w:rsidRDefault="00386074" w:rsidP="00BC3EE0">
      <w:pPr>
        <w:pStyle w:val="Title2"/>
        <w:spacing w:line="480" w:lineRule="auto"/>
        <w:jc w:val="left"/>
        <w:rPr>
          <w:rFonts w:cstheme="minorHAnsi"/>
          <w:sz w:val="24"/>
          <w:szCs w:val="24"/>
        </w:rPr>
      </w:pPr>
    </w:p>
    <w:sectPr w:rsidR="00386074" w:rsidRPr="00386074">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7E6CA" w14:textId="77777777" w:rsidR="009569F9" w:rsidRDefault="009569F9">
      <w:pPr>
        <w:spacing w:line="240" w:lineRule="auto"/>
      </w:pPr>
      <w:r>
        <w:separator/>
      </w:r>
    </w:p>
    <w:p w14:paraId="0AAD9B18" w14:textId="77777777" w:rsidR="009569F9" w:rsidRDefault="009569F9"/>
  </w:endnote>
  <w:endnote w:type="continuationSeparator" w:id="0">
    <w:p w14:paraId="0D0B8A17" w14:textId="77777777" w:rsidR="009569F9" w:rsidRDefault="009569F9">
      <w:pPr>
        <w:spacing w:line="240" w:lineRule="auto"/>
      </w:pPr>
      <w:r>
        <w:continuationSeparator/>
      </w:r>
    </w:p>
    <w:p w14:paraId="0EBD54A6" w14:textId="77777777" w:rsidR="009569F9" w:rsidRDefault="009569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805FD" w14:textId="77777777" w:rsidR="009569F9" w:rsidRDefault="009569F9">
      <w:pPr>
        <w:spacing w:line="240" w:lineRule="auto"/>
      </w:pPr>
      <w:r>
        <w:separator/>
      </w:r>
    </w:p>
    <w:p w14:paraId="7B8A8F47" w14:textId="77777777" w:rsidR="009569F9" w:rsidRDefault="009569F9"/>
  </w:footnote>
  <w:footnote w:type="continuationSeparator" w:id="0">
    <w:p w14:paraId="6EA0E5AE" w14:textId="77777777" w:rsidR="009569F9" w:rsidRDefault="009569F9">
      <w:pPr>
        <w:spacing w:line="240" w:lineRule="auto"/>
      </w:pPr>
      <w:r>
        <w:continuationSeparator/>
      </w:r>
    </w:p>
    <w:p w14:paraId="2D98246C" w14:textId="77777777" w:rsidR="009569F9" w:rsidRDefault="009569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CE5CE2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DA45C01" w14:textId="736B8DDD" w:rsidR="004D6B86" w:rsidRPr="00170521" w:rsidRDefault="00000000"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7OkW5w=="/>
              <w15:appearance w15:val="hidden"/>
            </w:sdtPr>
            <w:sdtContent/>
          </w:sdt>
        </w:p>
      </w:tc>
      <w:tc>
        <w:tcPr>
          <w:tcW w:w="1080" w:type="dxa"/>
        </w:tcPr>
        <w:p w14:paraId="456A5FB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722D1F6"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689094"/>
      <w:docPartObj>
        <w:docPartGallery w:val="Page Numbers (Top of Page)"/>
        <w:docPartUnique/>
      </w:docPartObj>
    </w:sdtPr>
    <w:sdtEndPr>
      <w:rPr>
        <w:noProof/>
      </w:rPr>
    </w:sdtEndPr>
    <w:sdtContent>
      <w:p w14:paraId="18F580A1" w14:textId="63D2E4A9" w:rsidR="00E10871" w:rsidRDefault="00E108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D54B83"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704F35"/>
    <w:multiLevelType w:val="hybridMultilevel"/>
    <w:tmpl w:val="3FCE3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4F6854"/>
    <w:multiLevelType w:val="hybridMultilevel"/>
    <w:tmpl w:val="4052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891740">
    <w:abstractNumId w:val="9"/>
  </w:num>
  <w:num w:numId="2" w16cid:durableId="525758666">
    <w:abstractNumId w:val="7"/>
  </w:num>
  <w:num w:numId="3" w16cid:durableId="943263494">
    <w:abstractNumId w:val="6"/>
  </w:num>
  <w:num w:numId="4" w16cid:durableId="481774020">
    <w:abstractNumId w:val="5"/>
  </w:num>
  <w:num w:numId="5" w16cid:durableId="166290902">
    <w:abstractNumId w:val="4"/>
  </w:num>
  <w:num w:numId="6" w16cid:durableId="637880778">
    <w:abstractNumId w:val="8"/>
  </w:num>
  <w:num w:numId="7" w16cid:durableId="2139296347">
    <w:abstractNumId w:val="3"/>
  </w:num>
  <w:num w:numId="8" w16cid:durableId="1737389386">
    <w:abstractNumId w:val="2"/>
  </w:num>
  <w:num w:numId="9" w16cid:durableId="106704530">
    <w:abstractNumId w:val="1"/>
  </w:num>
  <w:num w:numId="10" w16cid:durableId="178395578">
    <w:abstractNumId w:val="0"/>
  </w:num>
  <w:num w:numId="11" w16cid:durableId="1626958254">
    <w:abstractNumId w:val="9"/>
    <w:lvlOverride w:ilvl="0">
      <w:startOverride w:val="1"/>
    </w:lvlOverride>
  </w:num>
  <w:num w:numId="12" w16cid:durableId="2110345538">
    <w:abstractNumId w:val="11"/>
  </w:num>
  <w:num w:numId="13" w16cid:durableId="11778448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71"/>
    <w:rsid w:val="00006BBA"/>
    <w:rsid w:val="0001010E"/>
    <w:rsid w:val="000217F5"/>
    <w:rsid w:val="00097169"/>
    <w:rsid w:val="000D10A3"/>
    <w:rsid w:val="00114BFA"/>
    <w:rsid w:val="001602E3"/>
    <w:rsid w:val="00160C0C"/>
    <w:rsid w:val="001664A2"/>
    <w:rsid w:val="00170521"/>
    <w:rsid w:val="001B4848"/>
    <w:rsid w:val="001F447A"/>
    <w:rsid w:val="001F7399"/>
    <w:rsid w:val="00212319"/>
    <w:rsid w:val="00225BE3"/>
    <w:rsid w:val="00234461"/>
    <w:rsid w:val="00246D66"/>
    <w:rsid w:val="00274E0A"/>
    <w:rsid w:val="002B6153"/>
    <w:rsid w:val="002C627C"/>
    <w:rsid w:val="002D177A"/>
    <w:rsid w:val="002D31B4"/>
    <w:rsid w:val="00307586"/>
    <w:rsid w:val="00336906"/>
    <w:rsid w:val="00345333"/>
    <w:rsid w:val="00386074"/>
    <w:rsid w:val="003A06C6"/>
    <w:rsid w:val="003E36B1"/>
    <w:rsid w:val="003E4162"/>
    <w:rsid w:val="003F7CBD"/>
    <w:rsid w:val="00481CF8"/>
    <w:rsid w:val="00492C2D"/>
    <w:rsid w:val="004A3D87"/>
    <w:rsid w:val="004B18A9"/>
    <w:rsid w:val="004D4F8C"/>
    <w:rsid w:val="004D6B86"/>
    <w:rsid w:val="00504F88"/>
    <w:rsid w:val="0055242C"/>
    <w:rsid w:val="00595412"/>
    <w:rsid w:val="005F7A5C"/>
    <w:rsid w:val="0061747E"/>
    <w:rsid w:val="00641876"/>
    <w:rsid w:val="00645290"/>
    <w:rsid w:val="00684C26"/>
    <w:rsid w:val="006B015B"/>
    <w:rsid w:val="006C162F"/>
    <w:rsid w:val="006D7EE9"/>
    <w:rsid w:val="007244DE"/>
    <w:rsid w:val="0081390C"/>
    <w:rsid w:val="00816831"/>
    <w:rsid w:val="00832716"/>
    <w:rsid w:val="00837D67"/>
    <w:rsid w:val="008747E8"/>
    <w:rsid w:val="008A2A83"/>
    <w:rsid w:val="008A78F1"/>
    <w:rsid w:val="00910F0E"/>
    <w:rsid w:val="009569F9"/>
    <w:rsid w:val="00961AE5"/>
    <w:rsid w:val="009A2C38"/>
    <w:rsid w:val="009F0414"/>
    <w:rsid w:val="00A4757D"/>
    <w:rsid w:val="00A77F6B"/>
    <w:rsid w:val="00A81BB2"/>
    <w:rsid w:val="00AA5C05"/>
    <w:rsid w:val="00B03BA4"/>
    <w:rsid w:val="00B73817"/>
    <w:rsid w:val="00BC3EE0"/>
    <w:rsid w:val="00C3438C"/>
    <w:rsid w:val="00C5686B"/>
    <w:rsid w:val="00C74024"/>
    <w:rsid w:val="00C83B15"/>
    <w:rsid w:val="00C925C8"/>
    <w:rsid w:val="00CB7F84"/>
    <w:rsid w:val="00CF1B55"/>
    <w:rsid w:val="00DB2E59"/>
    <w:rsid w:val="00DB358F"/>
    <w:rsid w:val="00DC44F1"/>
    <w:rsid w:val="00DF6D26"/>
    <w:rsid w:val="00E10871"/>
    <w:rsid w:val="00E26E18"/>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BF46E2"/>
  <w15:chartTrackingRefBased/>
  <w15:docId w15:val="{1EDC4133-2788-497D-9817-38E67712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EE0"/>
  </w:style>
  <w:style w:type="paragraph" w:styleId="Heading1">
    <w:name w:val="heading 1"/>
    <w:basedOn w:val="Normal"/>
    <w:next w:val="Normal"/>
    <w:link w:val="Heading1Char"/>
    <w:uiPriority w:val="9"/>
    <w:qFormat/>
    <w:rsid w:val="00BC3EE0"/>
    <w:pPr>
      <w:keepNext/>
      <w:keepLines/>
      <w:spacing w:before="320" w:after="0" w:line="240" w:lineRule="auto"/>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BC3EE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C3EE0"/>
    <w:pPr>
      <w:keepNext/>
      <w:keepLines/>
      <w:spacing w:before="40" w:after="0" w:line="240" w:lineRule="auto"/>
      <w:outlineLvl w:val="2"/>
    </w:pPr>
    <w:rPr>
      <w:rFonts w:asciiTheme="majorHAnsi" w:eastAsiaTheme="majorEastAsia" w:hAnsiTheme="majorHAnsi" w:cstheme="majorBidi"/>
      <w:color w:val="000000" w:themeColor="text2"/>
      <w:sz w:val="24"/>
      <w:szCs w:val="24"/>
    </w:rPr>
  </w:style>
  <w:style w:type="paragraph" w:styleId="Heading4">
    <w:name w:val="heading 4"/>
    <w:basedOn w:val="Normal"/>
    <w:next w:val="Normal"/>
    <w:link w:val="Heading4Char"/>
    <w:uiPriority w:val="9"/>
    <w:unhideWhenUsed/>
    <w:qFormat/>
    <w:rsid w:val="00BC3EE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BC3EE0"/>
    <w:pPr>
      <w:keepNext/>
      <w:keepLines/>
      <w:spacing w:before="40" w:after="0"/>
      <w:outlineLvl w:val="4"/>
    </w:pPr>
    <w:rPr>
      <w:rFonts w:asciiTheme="majorHAnsi" w:eastAsiaTheme="majorEastAsia" w:hAnsiTheme="majorHAnsi" w:cstheme="majorBidi"/>
      <w:color w:val="000000" w:themeColor="text2"/>
      <w:sz w:val="22"/>
      <w:szCs w:val="22"/>
    </w:rPr>
  </w:style>
  <w:style w:type="paragraph" w:styleId="Heading6">
    <w:name w:val="heading 6"/>
    <w:basedOn w:val="Normal"/>
    <w:next w:val="Normal"/>
    <w:link w:val="Heading6Char"/>
    <w:uiPriority w:val="9"/>
    <w:semiHidden/>
    <w:unhideWhenUsed/>
    <w:qFormat/>
    <w:rsid w:val="00BC3EE0"/>
    <w:pPr>
      <w:keepNext/>
      <w:keepLines/>
      <w:spacing w:before="40" w:after="0"/>
      <w:outlineLvl w:val="5"/>
    </w:pPr>
    <w:rPr>
      <w:rFonts w:asciiTheme="majorHAnsi" w:eastAsiaTheme="majorEastAsia" w:hAnsiTheme="majorHAnsi" w:cstheme="majorBidi"/>
      <w:i/>
      <w:iCs/>
      <w:color w:val="000000" w:themeColor="text2"/>
      <w:sz w:val="21"/>
      <w:szCs w:val="21"/>
    </w:rPr>
  </w:style>
  <w:style w:type="paragraph" w:styleId="Heading7">
    <w:name w:val="heading 7"/>
    <w:basedOn w:val="Normal"/>
    <w:next w:val="Normal"/>
    <w:link w:val="Heading7Char"/>
    <w:uiPriority w:val="9"/>
    <w:semiHidden/>
    <w:unhideWhenUsed/>
    <w:qFormat/>
    <w:rsid w:val="00BC3EE0"/>
    <w:pPr>
      <w:keepNext/>
      <w:keepLines/>
      <w:spacing w:before="40" w:after="0"/>
      <w:outlineLvl w:val="6"/>
    </w:pPr>
    <w:rPr>
      <w:rFonts w:asciiTheme="majorHAnsi" w:eastAsiaTheme="majorEastAsia" w:hAnsiTheme="majorHAnsi" w:cstheme="majorBidi"/>
      <w:i/>
      <w:iCs/>
      <w:color w:val="6E6E6E" w:themeColor="accent1" w:themeShade="80"/>
      <w:sz w:val="21"/>
      <w:szCs w:val="21"/>
    </w:rPr>
  </w:style>
  <w:style w:type="paragraph" w:styleId="Heading8">
    <w:name w:val="heading 8"/>
    <w:basedOn w:val="Normal"/>
    <w:next w:val="Normal"/>
    <w:link w:val="Heading8Char"/>
    <w:uiPriority w:val="9"/>
    <w:semiHidden/>
    <w:unhideWhenUsed/>
    <w:qFormat/>
    <w:rsid w:val="00BC3EE0"/>
    <w:pPr>
      <w:keepNext/>
      <w:keepLines/>
      <w:spacing w:before="40" w:after="0"/>
      <w:outlineLvl w:val="7"/>
    </w:pPr>
    <w:rPr>
      <w:rFonts w:asciiTheme="majorHAnsi" w:eastAsiaTheme="majorEastAsia" w:hAnsiTheme="majorHAnsi" w:cstheme="majorBidi"/>
      <w:b/>
      <w:bCs/>
      <w:color w:val="000000" w:themeColor="text2"/>
    </w:rPr>
  </w:style>
  <w:style w:type="paragraph" w:styleId="Heading9">
    <w:name w:val="heading 9"/>
    <w:basedOn w:val="Normal"/>
    <w:next w:val="Normal"/>
    <w:link w:val="Heading9Char"/>
    <w:uiPriority w:val="9"/>
    <w:semiHidden/>
    <w:unhideWhenUsed/>
    <w:qFormat/>
    <w:rsid w:val="00BC3EE0"/>
    <w:pPr>
      <w:keepNext/>
      <w:keepLines/>
      <w:spacing w:before="40" w:after="0"/>
      <w:outlineLvl w:val="8"/>
    </w:pPr>
    <w:rPr>
      <w:rFonts w:asciiTheme="majorHAnsi" w:eastAsiaTheme="majorEastAsia" w:hAnsiTheme="majorHAnsi" w:cstheme="majorBidi"/>
      <w:b/>
      <w:bCs/>
      <w:i/>
      <w:iCs/>
      <w:color w:val="0000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pPr>
      <w:spacing w:line="240" w:lineRule="auto"/>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1"/>
    <w:qFormat/>
    <w:rsid w:val="00BC3EE0"/>
    <w:pPr>
      <w:spacing w:after="0" w:line="240" w:lineRule="auto"/>
    </w:pPr>
  </w:style>
  <w:style w:type="character" w:customStyle="1" w:styleId="Heading1Char">
    <w:name w:val="Heading 1 Char"/>
    <w:basedOn w:val="DefaultParagraphFont"/>
    <w:link w:val="Heading1"/>
    <w:uiPriority w:val="9"/>
    <w:rsid w:val="00BC3EE0"/>
    <w:rPr>
      <w:rFonts w:asciiTheme="majorHAnsi" w:eastAsiaTheme="majorEastAsia" w:hAnsiTheme="majorHAnsi" w:cstheme="majorBidi"/>
      <w:color w:val="A5A5A5" w:themeColor="accent1" w:themeShade="BF"/>
      <w:sz w:val="32"/>
      <w:szCs w:val="32"/>
    </w:rPr>
  </w:style>
  <w:style w:type="character" w:customStyle="1" w:styleId="Heading2Char">
    <w:name w:val="Heading 2 Char"/>
    <w:basedOn w:val="DefaultParagraphFont"/>
    <w:link w:val="Heading2"/>
    <w:uiPriority w:val="9"/>
    <w:rsid w:val="00BC3EE0"/>
    <w:rPr>
      <w:rFonts w:asciiTheme="majorHAnsi" w:eastAsiaTheme="majorEastAsia" w:hAnsiTheme="majorHAnsi" w:cstheme="majorBidi"/>
      <w:color w:val="404040" w:themeColor="text1" w:themeTint="BF"/>
      <w:sz w:val="28"/>
      <w:szCs w:val="28"/>
    </w:rPr>
  </w:style>
  <w:style w:type="paragraph" w:styleId="Title">
    <w:name w:val="Title"/>
    <w:basedOn w:val="Normal"/>
    <w:next w:val="Normal"/>
    <w:link w:val="TitleChar"/>
    <w:uiPriority w:val="10"/>
    <w:qFormat/>
    <w:rsid w:val="00BC3EE0"/>
    <w:pPr>
      <w:spacing w:after="0" w:line="240" w:lineRule="auto"/>
      <w:contextualSpacing/>
    </w:pPr>
    <w:rPr>
      <w:rFonts w:asciiTheme="majorHAnsi" w:eastAsiaTheme="majorEastAsia" w:hAnsiTheme="majorHAnsi" w:cstheme="majorBidi"/>
      <w:color w:val="DDDDDD" w:themeColor="accent1"/>
      <w:spacing w:val="-10"/>
      <w:sz w:val="56"/>
      <w:szCs w:val="56"/>
    </w:rPr>
  </w:style>
  <w:style w:type="character" w:customStyle="1" w:styleId="TitleChar">
    <w:name w:val="Title Char"/>
    <w:basedOn w:val="DefaultParagraphFont"/>
    <w:link w:val="Title"/>
    <w:uiPriority w:val="10"/>
    <w:rsid w:val="00BC3EE0"/>
    <w:rPr>
      <w:rFonts w:asciiTheme="majorHAnsi" w:eastAsiaTheme="majorEastAsia" w:hAnsiTheme="majorHAnsi" w:cstheme="majorBidi"/>
      <w:color w:val="DDDDDD" w:themeColor="accent1"/>
      <w:spacing w:val="-10"/>
      <w:sz w:val="56"/>
      <w:szCs w:val="56"/>
    </w:rPr>
  </w:style>
  <w:style w:type="character" w:styleId="Emphasis">
    <w:name w:val="Emphasis"/>
    <w:basedOn w:val="DefaultParagraphFont"/>
    <w:uiPriority w:val="20"/>
    <w:qFormat/>
    <w:rsid w:val="00BC3EE0"/>
    <w:rPr>
      <w:i/>
      <w:iCs/>
    </w:rPr>
  </w:style>
  <w:style w:type="character" w:customStyle="1" w:styleId="Heading3Char">
    <w:name w:val="Heading 3 Char"/>
    <w:basedOn w:val="DefaultParagraphFont"/>
    <w:link w:val="Heading3"/>
    <w:uiPriority w:val="9"/>
    <w:rsid w:val="00BC3EE0"/>
    <w:rPr>
      <w:rFonts w:asciiTheme="majorHAnsi" w:eastAsiaTheme="majorEastAsia" w:hAnsiTheme="majorHAnsi" w:cstheme="majorBidi"/>
      <w:color w:val="000000" w:themeColor="text2"/>
      <w:sz w:val="24"/>
      <w:szCs w:val="24"/>
    </w:rPr>
  </w:style>
  <w:style w:type="character" w:customStyle="1" w:styleId="Heading4Char">
    <w:name w:val="Heading 4 Char"/>
    <w:basedOn w:val="DefaultParagraphFont"/>
    <w:link w:val="Heading4"/>
    <w:uiPriority w:val="9"/>
    <w:rsid w:val="00BC3EE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BC3EE0"/>
    <w:rPr>
      <w:rFonts w:asciiTheme="majorHAnsi" w:eastAsiaTheme="majorEastAsia" w:hAnsiTheme="majorHAnsi" w:cstheme="majorBidi"/>
      <w:color w:val="000000" w:themeColor="text2"/>
      <w:sz w:val="22"/>
      <w:szCs w:val="22"/>
    </w:rPr>
  </w:style>
  <w:style w:type="paragraph" w:styleId="BalloonText">
    <w:name w:val="Balloon Text"/>
    <w:basedOn w:val="Normal"/>
    <w:link w:val="BalloonTextChar"/>
    <w:uiPriority w:val="99"/>
    <w:semiHidden/>
    <w:unhideWhenUsed/>
    <w:rsid w:val="00EB69D3"/>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pPr>
    <w:rPr>
      <w:i/>
      <w:iCs/>
      <w:color w:val="000000" w:themeColor="text2"/>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ind w:left="36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BC3EE0"/>
    <w:pPr>
      <w:spacing w:line="240" w:lineRule="auto"/>
    </w:pPr>
    <w:rPr>
      <w:b/>
      <w:bCs/>
      <w:smallCaps/>
      <w:color w:val="595959" w:themeColor="text1" w:themeTint="A6"/>
      <w:spacing w:val="6"/>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pPr>
    <w:rPr>
      <w:sz w:val="22"/>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pPr>
    <w:rPr>
      <w:rFonts w:asciiTheme="majorHAnsi" w:eastAsiaTheme="majorEastAsia" w:hAnsiTheme="majorHAnsi" w:cstheme="majorBidi"/>
      <w:sz w:val="22"/>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BC3EE0"/>
    <w:rPr>
      <w:rFonts w:asciiTheme="majorHAnsi" w:eastAsiaTheme="majorEastAsia" w:hAnsiTheme="majorHAnsi" w:cstheme="majorBidi"/>
      <w:i/>
      <w:iCs/>
      <w:color w:val="000000" w:themeColor="text2"/>
      <w:sz w:val="21"/>
      <w:szCs w:val="21"/>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pPr>
    <w:rPr>
      <w:rFonts w:ascii="Consolas" w:hAnsi="Consolas" w:cs="Consolas"/>
      <w:sz w:val="22"/>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C3EE0"/>
    <w:pPr>
      <w:pBdr>
        <w:left w:val="single" w:sz="18" w:space="12" w:color="DDDDDD" w:themeColor="accent1"/>
      </w:pBdr>
      <w:spacing w:before="100" w:beforeAutospacing="1" w:line="300" w:lineRule="auto"/>
      <w:ind w:left="1224" w:right="1224"/>
    </w:pPr>
    <w:rPr>
      <w:rFonts w:asciiTheme="majorHAnsi" w:eastAsiaTheme="majorEastAsia" w:hAnsiTheme="majorHAnsi" w:cstheme="majorBidi"/>
      <w:color w:val="DDDDDD" w:themeColor="accent1"/>
      <w:sz w:val="28"/>
      <w:szCs w:val="28"/>
    </w:rPr>
  </w:style>
  <w:style w:type="character" w:customStyle="1" w:styleId="IntenseQuoteChar">
    <w:name w:val="Intense Quote Char"/>
    <w:basedOn w:val="DefaultParagraphFont"/>
    <w:link w:val="IntenseQuote"/>
    <w:uiPriority w:val="30"/>
    <w:rsid w:val="00BC3EE0"/>
    <w:rPr>
      <w:rFonts w:asciiTheme="majorHAnsi" w:eastAsiaTheme="majorEastAsia" w:hAnsiTheme="majorHAnsi" w:cstheme="majorBidi"/>
      <w:color w:val="DDDDDD" w:themeColor="accent1"/>
      <w:sz w:val="28"/>
      <w:szCs w:val="28"/>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8"/>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8"/>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 w:val="22"/>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qFormat/>
    <w:rsid w:val="00BC3EE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C3EE0"/>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rPr>
      <w:vertAlign w:val="superscript"/>
    </w:rPr>
  </w:style>
  <w:style w:type="table" w:customStyle="1" w:styleId="APAReport">
    <w:name w:val="APA Report"/>
    <w:basedOn w:val="TableNormal"/>
    <w:uiPriority w:val="99"/>
    <w:rsid w:val="003F7CBD"/>
    <w:pPr>
      <w:spacing w:line="240" w:lineRule="auto"/>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pPr>
      <w:spacing w:before="240"/>
      <w:contextualSpacing/>
    </w:pPr>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rsid w:val="00EB69D3"/>
    <w:pPr>
      <w:spacing w:line="240" w:lineRule="auto"/>
    </w:pPr>
    <w:rPr>
      <w:sz w:val="22"/>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BC3EE0"/>
    <w:pPr>
      <w:outlineLvl w:val="9"/>
    </w:pPr>
  </w:style>
  <w:style w:type="character" w:styleId="IntenseReference">
    <w:name w:val="Intense Reference"/>
    <w:basedOn w:val="DefaultParagraphFont"/>
    <w:uiPriority w:val="32"/>
    <w:qFormat/>
    <w:rsid w:val="00BC3EE0"/>
    <w:rPr>
      <w:b/>
      <w:bCs/>
      <w:smallCaps/>
      <w:spacing w:val="5"/>
      <w:u w:val="single"/>
    </w:rPr>
  </w:style>
  <w:style w:type="character" w:styleId="IntenseEmphasis">
    <w:name w:val="Intense Emphasis"/>
    <w:basedOn w:val="DefaultParagraphFont"/>
    <w:uiPriority w:val="21"/>
    <w:qFormat/>
    <w:rsid w:val="00BC3EE0"/>
    <w:rPr>
      <w:b/>
      <w:bCs/>
      <w:i/>
      <w:iCs/>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customStyle="1" w:styleId="Heading7Char">
    <w:name w:val="Heading 7 Char"/>
    <w:basedOn w:val="DefaultParagraphFont"/>
    <w:link w:val="Heading7"/>
    <w:uiPriority w:val="9"/>
    <w:semiHidden/>
    <w:rsid w:val="00BC3EE0"/>
    <w:rPr>
      <w:rFonts w:asciiTheme="majorHAnsi" w:eastAsiaTheme="majorEastAsia" w:hAnsiTheme="majorHAnsi" w:cstheme="majorBidi"/>
      <w:i/>
      <w:iCs/>
      <w:color w:val="6E6E6E" w:themeColor="accent1" w:themeShade="80"/>
      <w:sz w:val="21"/>
      <w:szCs w:val="21"/>
    </w:rPr>
  </w:style>
  <w:style w:type="character" w:customStyle="1" w:styleId="Heading8Char">
    <w:name w:val="Heading 8 Char"/>
    <w:basedOn w:val="DefaultParagraphFont"/>
    <w:link w:val="Heading8"/>
    <w:uiPriority w:val="9"/>
    <w:semiHidden/>
    <w:rsid w:val="00BC3EE0"/>
    <w:rPr>
      <w:rFonts w:asciiTheme="majorHAnsi" w:eastAsiaTheme="majorEastAsia" w:hAnsiTheme="majorHAnsi" w:cstheme="majorBidi"/>
      <w:b/>
      <w:bCs/>
      <w:color w:val="000000" w:themeColor="text2"/>
    </w:rPr>
  </w:style>
  <w:style w:type="character" w:customStyle="1" w:styleId="Heading9Char">
    <w:name w:val="Heading 9 Char"/>
    <w:basedOn w:val="DefaultParagraphFont"/>
    <w:link w:val="Heading9"/>
    <w:uiPriority w:val="9"/>
    <w:semiHidden/>
    <w:rsid w:val="00BC3EE0"/>
    <w:rPr>
      <w:rFonts w:asciiTheme="majorHAnsi" w:eastAsiaTheme="majorEastAsia" w:hAnsiTheme="majorHAnsi" w:cstheme="majorBidi"/>
      <w:b/>
      <w:bCs/>
      <w:i/>
      <w:iCs/>
      <w:color w:val="000000" w:themeColor="text2"/>
    </w:rPr>
  </w:style>
  <w:style w:type="paragraph" w:styleId="Subtitle">
    <w:name w:val="Subtitle"/>
    <w:basedOn w:val="Normal"/>
    <w:next w:val="Normal"/>
    <w:link w:val="SubtitleChar"/>
    <w:uiPriority w:val="11"/>
    <w:qFormat/>
    <w:rsid w:val="00BC3EE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C3EE0"/>
    <w:rPr>
      <w:rFonts w:asciiTheme="majorHAnsi" w:eastAsiaTheme="majorEastAsia" w:hAnsiTheme="majorHAnsi" w:cstheme="majorBidi"/>
      <w:sz w:val="24"/>
      <w:szCs w:val="24"/>
    </w:rPr>
  </w:style>
  <w:style w:type="character" w:styleId="Strong">
    <w:name w:val="Strong"/>
    <w:basedOn w:val="DefaultParagraphFont"/>
    <w:uiPriority w:val="22"/>
    <w:qFormat/>
    <w:rsid w:val="00BC3EE0"/>
    <w:rPr>
      <w:b/>
      <w:bCs/>
    </w:rPr>
  </w:style>
  <w:style w:type="character" w:styleId="SubtleEmphasis">
    <w:name w:val="Subtle Emphasis"/>
    <w:basedOn w:val="DefaultParagraphFont"/>
    <w:uiPriority w:val="19"/>
    <w:qFormat/>
    <w:rsid w:val="00BC3EE0"/>
    <w:rPr>
      <w:i/>
      <w:iCs/>
      <w:color w:val="404040" w:themeColor="text1" w:themeTint="BF"/>
    </w:rPr>
  </w:style>
  <w:style w:type="character" w:styleId="SubtleReference">
    <w:name w:val="Subtle Reference"/>
    <w:basedOn w:val="DefaultParagraphFont"/>
    <w:uiPriority w:val="31"/>
    <w:qFormat/>
    <w:rsid w:val="00BC3EE0"/>
    <w:rPr>
      <w:smallCaps/>
      <w:color w:val="404040" w:themeColor="text1" w:themeTint="BF"/>
      <w:u w:val="single" w:color="7F7F7F" w:themeColor="text1" w:themeTint="80"/>
    </w:rPr>
  </w:style>
  <w:style w:type="character" w:styleId="BookTitle">
    <w:name w:val="Book Title"/>
    <w:basedOn w:val="DefaultParagraphFont"/>
    <w:uiPriority w:val="33"/>
    <w:qFormat/>
    <w:rsid w:val="00BC3EE0"/>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le_9i0no67\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w14:paraId="7EB650DE" w14:textId="736B8DDD" w:rsidR="005F40E8" w:rsidRDefault="005F40E8"/&gt;&lt;w:sectPr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w:val="005F40E8"/&gt;&lt;/w:style&gt;&lt;w:style w:type="character" w:default="1" w:styleId="DefaultParagraphFont"&gt;&lt;w:name w:val="Default Paragraph Font"/&gt;&lt;w:uiPriority w:val="1"/&gt;&lt;w:semiHidden/&gt;&lt;w:unhideWhenUsed/&gt;&lt;w:rsid w:val="005F40E8"/&gt;&lt;/w:style&gt;&lt;w:style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w:val="005F40E8"/&gt;&lt;/w:style&gt;&lt;/w:styles&gt;&lt;/pkg:xmlData&gt;&lt;/pkg:part&gt;&lt;/pkg:package&gt;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85</TotalTime>
  <Pages>9</Pages>
  <Words>1360</Words>
  <Characters>6344</Characters>
  <Application>Microsoft Office Word</Application>
  <DocSecurity>0</DocSecurity>
  <Lines>346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Johnson</dc:creator>
  <cp:keywords/>
  <dc:description/>
  <cp:lastModifiedBy>Ashley Johnson</cp:lastModifiedBy>
  <cp:revision>3</cp:revision>
  <dcterms:created xsi:type="dcterms:W3CDTF">2023-10-09T00:52:00Z</dcterms:created>
  <dcterms:modified xsi:type="dcterms:W3CDTF">2023-10-09T02:38:00Z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90faaba8-6cce-4689-a6d4-55505a253872</vt:lpwstr>
  </property>
</Properties>
</file>